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35BA9E21" w14:textId="77777777" w:rsidTr="00007728">
        <w:trPr>
          <w:trHeight w:hRule="exact" w:val="1800"/>
        </w:trPr>
        <w:tc>
          <w:tcPr>
            <w:tcW w:w="9360" w:type="dxa"/>
            <w:tcMar>
              <w:top w:w="0" w:type="dxa"/>
              <w:bottom w:w="0" w:type="dxa"/>
            </w:tcMar>
          </w:tcPr>
          <w:p w14:paraId="498859D2" w14:textId="316DFC61" w:rsidR="00692703" w:rsidRPr="003C5732" w:rsidRDefault="008B468B" w:rsidP="00DD1D96">
            <w:pPr>
              <w:pStyle w:val="Title"/>
              <w:rPr>
                <w:lang w:val="fr-FR"/>
              </w:rPr>
            </w:pPr>
            <w:r w:rsidRPr="003C5732">
              <w:rPr>
                <w:caps w:val="0"/>
                <w:lang w:val="fr-FR"/>
              </w:rPr>
              <w:t>Hugo Mainguy</w:t>
            </w:r>
          </w:p>
          <w:p w14:paraId="0EEAA795" w14:textId="6DE71603" w:rsidR="00692703" w:rsidRPr="00283ED1" w:rsidRDefault="008223E2" w:rsidP="00DD1D96">
            <w:pPr>
              <w:pStyle w:val="ContactInfo"/>
              <w:contextualSpacing w:val="0"/>
              <w:rPr>
                <w:lang w:val="fr-FR"/>
              </w:rPr>
            </w:pPr>
            <w:r>
              <w:rPr>
                <w:lang w:val="fr-FR"/>
              </w:rPr>
              <w:t>Phone</w:t>
            </w:r>
            <w:r w:rsidRPr="00283ED1">
              <w:rPr>
                <w:lang w:val="fr-FR"/>
              </w:rPr>
              <w:t xml:space="preserve"> :</w:t>
            </w:r>
            <w:r w:rsidR="002F139E" w:rsidRPr="00283ED1">
              <w:rPr>
                <w:lang w:val="fr-FR"/>
              </w:rPr>
              <w:t xml:space="preserve"> +</w:t>
            </w:r>
            <w:r w:rsidR="00283ED1">
              <w:rPr>
                <w:lang w:val="fr-FR"/>
              </w:rPr>
              <w:t>33 6 49 88 50 24</w:t>
            </w:r>
          </w:p>
          <w:p w14:paraId="5B2BADE2" w14:textId="7B33E8CF" w:rsidR="00692703" w:rsidRPr="00CF1A49" w:rsidRDefault="002F139E" w:rsidP="00DD1D96">
            <w:pPr>
              <w:pStyle w:val="ContactInfoEmphasis"/>
              <w:contextualSpacing w:val="0"/>
            </w:pPr>
            <w:r>
              <w:t>Em</w:t>
            </w:r>
            <w:r w:rsidRPr="002F139E">
              <w:t>a</w:t>
            </w:r>
            <w:r>
              <w:t xml:space="preserve">il: </w:t>
            </w:r>
            <w:r w:rsidR="009A0EBF">
              <w:t>hm</w:t>
            </w:r>
            <w:r w:rsidR="00174F65">
              <w:t>ainguy@umd</w:t>
            </w:r>
            <w:r w:rsidR="009A0EBF">
              <w:t>.edu</w:t>
            </w:r>
          </w:p>
        </w:tc>
      </w:tr>
      <w:tr w:rsidR="009571D8" w:rsidRPr="00CF1A49" w14:paraId="3D87F8FE" w14:textId="77777777" w:rsidTr="00692703">
        <w:tc>
          <w:tcPr>
            <w:tcW w:w="9360" w:type="dxa"/>
            <w:tcMar>
              <w:top w:w="432" w:type="dxa"/>
            </w:tcMar>
          </w:tcPr>
          <w:sdt>
            <w:sdtPr>
              <w:alias w:val="Education:"/>
              <w:tag w:val="Education:"/>
              <w:id w:val="-1908763273"/>
              <w:placeholder>
                <w:docPart w:val="5CC18875030F4C4387ED85581D7717CD"/>
              </w:placeholder>
              <w:temporary/>
              <w:showingPlcHdr/>
              <w15:appearance w15:val="hidden"/>
            </w:sdtPr>
            <w:sdtContent>
              <w:p w14:paraId="53512876" w14:textId="51A28863" w:rsidR="002F139E" w:rsidRDefault="002F139E" w:rsidP="00DD1D96">
                <w:pPr>
                  <w:pStyle w:val="Heading1"/>
                  <w:jc w:val="both"/>
                  <w:rPr>
                    <w:rFonts w:asciiTheme="minorHAnsi" w:eastAsiaTheme="minorHAnsi" w:hAnsiTheme="minorHAnsi" w:cstheme="minorBidi"/>
                    <w:b w:val="0"/>
                    <w:caps w:val="0"/>
                    <w:color w:val="595959" w:themeColor="text1" w:themeTint="A6"/>
                    <w:sz w:val="22"/>
                    <w:szCs w:val="22"/>
                  </w:rPr>
                </w:pPr>
                <w:r w:rsidRPr="00CF1A49">
                  <w:t>Education</w:t>
                </w:r>
              </w:p>
            </w:sdtContent>
          </w:sdt>
          <w:tbl>
            <w:tblPr>
              <w:tblStyle w:val="TableGrid"/>
              <w:tblpPr w:leftFromText="180" w:rightFromText="180" w:vertAnchor="text" w:horzAnchor="margin" w:tblpY="-175"/>
              <w:tblOverlap w:val="never"/>
              <w:tblW w:w="4975" w:type="pct"/>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556570" w:rsidRPr="00CF1A49" w14:paraId="69142CF8" w14:textId="77777777" w:rsidTr="002F139E">
              <w:tc>
                <w:tcPr>
                  <w:tcW w:w="9290" w:type="dxa"/>
                </w:tcPr>
                <w:p w14:paraId="1EC56515" w14:textId="77777777" w:rsidR="00556570" w:rsidRDefault="00556570" w:rsidP="00521CE9">
                  <w:pPr>
                    <w:pStyle w:val="Heading3"/>
                    <w:jc w:val="both"/>
                  </w:pPr>
                  <w:r>
                    <w:t>August 2023 – EXPECTED GRADUATION MAY 2028</w:t>
                  </w:r>
                </w:p>
                <w:p w14:paraId="15C3A8FA" w14:textId="1AA4DAE8" w:rsidR="00556570" w:rsidRPr="00CF1A49" w:rsidRDefault="00556570" w:rsidP="00556570">
                  <w:pPr>
                    <w:pStyle w:val="Heading2"/>
                    <w:contextualSpacing w:val="0"/>
                    <w:jc w:val="both"/>
                  </w:pPr>
                  <w:r>
                    <w:t>univerSITY OF MARYLAND, COLLEGE PARK, MD</w:t>
                  </w:r>
                </w:p>
                <w:p w14:paraId="76C664F9" w14:textId="77777777" w:rsidR="00FF393B" w:rsidRDefault="00FF393B" w:rsidP="00FF393B">
                  <w:pPr>
                    <w:pStyle w:val="ListParagraph"/>
                    <w:numPr>
                      <w:ilvl w:val="0"/>
                      <w:numId w:val="14"/>
                    </w:numPr>
                    <w:jc w:val="both"/>
                  </w:pPr>
                  <w:r>
                    <w:t>PhD in Operations Management / Management Science</w:t>
                  </w:r>
                </w:p>
                <w:p w14:paraId="341CA21D" w14:textId="77777777" w:rsidR="00FF393B" w:rsidRDefault="00FF393B" w:rsidP="00FF393B">
                  <w:pPr>
                    <w:pStyle w:val="ListParagraph"/>
                    <w:numPr>
                      <w:ilvl w:val="0"/>
                      <w:numId w:val="14"/>
                    </w:numPr>
                    <w:jc w:val="both"/>
                  </w:pPr>
                  <w:r>
                    <w:t>Working with Bruce Golden, Raghu Raghavan, Luca Bertazzi</w:t>
                  </w:r>
                </w:p>
                <w:p w14:paraId="6CA09F82" w14:textId="665BC236" w:rsidR="00556570" w:rsidRDefault="00FF393B" w:rsidP="00FF393B">
                  <w:pPr>
                    <w:pStyle w:val="ListParagraph"/>
                    <w:numPr>
                      <w:ilvl w:val="0"/>
                      <w:numId w:val="14"/>
                    </w:numPr>
                    <w:jc w:val="both"/>
                  </w:pPr>
                  <w:r>
                    <w:t>Vehicle routing and transportation, redistricting, NP-Hard approximations</w:t>
                  </w:r>
                </w:p>
              </w:tc>
            </w:tr>
            <w:tr w:rsidR="00521CE9" w:rsidRPr="00CF1A49" w14:paraId="1E86F41B" w14:textId="77777777" w:rsidTr="002F139E">
              <w:tc>
                <w:tcPr>
                  <w:tcW w:w="9290" w:type="dxa"/>
                </w:tcPr>
                <w:p w14:paraId="3D8D83F0" w14:textId="77777777" w:rsidR="00556570" w:rsidRDefault="00556570" w:rsidP="00521CE9">
                  <w:pPr>
                    <w:pStyle w:val="Heading3"/>
                    <w:contextualSpacing w:val="0"/>
                    <w:jc w:val="both"/>
                  </w:pPr>
                </w:p>
                <w:p w14:paraId="133000CB" w14:textId="2918F576" w:rsidR="00521CE9" w:rsidRPr="00CF1A49" w:rsidRDefault="006B00FB" w:rsidP="00521CE9">
                  <w:pPr>
                    <w:pStyle w:val="Heading3"/>
                    <w:contextualSpacing w:val="0"/>
                    <w:jc w:val="both"/>
                  </w:pPr>
                  <w:r>
                    <w:t xml:space="preserve">August 2021 – </w:t>
                  </w:r>
                  <w:r w:rsidR="00174F65">
                    <w:t>MAY 2023</w:t>
                  </w:r>
                </w:p>
                <w:p w14:paraId="339B2A89" w14:textId="73D854E1" w:rsidR="00521CE9" w:rsidRPr="00CF1A49" w:rsidRDefault="006D2D26" w:rsidP="00521CE9">
                  <w:pPr>
                    <w:pStyle w:val="Heading2"/>
                    <w:contextualSpacing w:val="0"/>
                    <w:jc w:val="both"/>
                  </w:pPr>
                  <w:r>
                    <w:t>CORNELL</w:t>
                  </w:r>
                  <w:r w:rsidR="00521CE9">
                    <w:t xml:space="preserve"> university, </w:t>
                  </w:r>
                  <w:r>
                    <w:t>ITHACA</w:t>
                  </w:r>
                  <w:r w:rsidR="00521CE9">
                    <w:t>, ny</w:t>
                  </w:r>
                </w:p>
                <w:p w14:paraId="35DABD34" w14:textId="479C3CF8" w:rsidR="00521CE9" w:rsidRDefault="00174F65" w:rsidP="00521CE9">
                  <w:pPr>
                    <w:pStyle w:val="ListParagraph"/>
                    <w:numPr>
                      <w:ilvl w:val="0"/>
                      <w:numId w:val="14"/>
                    </w:numPr>
                    <w:jc w:val="both"/>
                  </w:pPr>
                  <w:r>
                    <w:t xml:space="preserve">M.S. </w:t>
                  </w:r>
                  <w:r w:rsidR="00521CE9">
                    <w:t>in Operations Research and Information Engineering</w:t>
                  </w:r>
                </w:p>
                <w:p w14:paraId="7FCF404A" w14:textId="07A13E8D" w:rsidR="00E32074" w:rsidRDefault="00174F65" w:rsidP="00E32074">
                  <w:pPr>
                    <w:pStyle w:val="ListParagraph"/>
                    <w:numPr>
                      <w:ilvl w:val="0"/>
                      <w:numId w:val="14"/>
                    </w:numPr>
                  </w:pPr>
                  <w:r>
                    <w:t>Work</w:t>
                  </w:r>
                  <w:r w:rsidR="0069056F">
                    <w:t xml:space="preserve"> with </w:t>
                  </w:r>
                  <w:r w:rsidR="00EC4219">
                    <w:t>Nikhil Garg and Andrea Lodi</w:t>
                  </w:r>
                  <w:r w:rsidR="004F665B">
                    <w:t xml:space="preserve"> on congestion pricing</w:t>
                  </w:r>
                </w:p>
                <w:p w14:paraId="7B239137" w14:textId="12AC58F2" w:rsidR="004F665B" w:rsidRDefault="00A479B8" w:rsidP="00E32074">
                  <w:pPr>
                    <w:pStyle w:val="ListParagraph"/>
                    <w:numPr>
                      <w:ilvl w:val="0"/>
                      <w:numId w:val="14"/>
                    </w:numPr>
                  </w:pPr>
                  <w:r>
                    <w:t xml:space="preserve">Broad </w:t>
                  </w:r>
                  <w:r w:rsidR="004F665B">
                    <w:t>interest in</w:t>
                  </w:r>
                  <w:r w:rsidR="0090483F">
                    <w:t xml:space="preserve"> optimizing</w:t>
                  </w:r>
                  <w:r w:rsidR="004F665B">
                    <w:t xml:space="preserve"> </w:t>
                  </w:r>
                  <w:r w:rsidR="00726716">
                    <w:t xml:space="preserve">societal </w:t>
                  </w:r>
                  <w:r w:rsidR="00927B71">
                    <w:t xml:space="preserve">systems, </w:t>
                  </w:r>
                  <w:r w:rsidR="0090483F">
                    <w:t xml:space="preserve">e.g. </w:t>
                  </w:r>
                  <w:r w:rsidR="00927B71">
                    <w:t xml:space="preserve">transportation, </w:t>
                  </w:r>
                  <w:r w:rsidR="003D0A39">
                    <w:t>redistricting</w:t>
                  </w:r>
                  <w:r w:rsidR="00927B71">
                    <w:t xml:space="preserve">, </w:t>
                  </w:r>
                  <w:r>
                    <w:t>voting</w:t>
                  </w:r>
                  <w:r w:rsidR="00CA1A83">
                    <w:t>, fairness</w:t>
                  </w:r>
                </w:p>
              </w:tc>
            </w:tr>
            <w:tr w:rsidR="002F139E" w:rsidRPr="00CF1A49" w14:paraId="4722BD4E" w14:textId="77777777" w:rsidTr="002F139E">
              <w:tc>
                <w:tcPr>
                  <w:tcW w:w="9290" w:type="dxa"/>
                </w:tcPr>
                <w:p w14:paraId="447D7368" w14:textId="77777777" w:rsidR="00556570" w:rsidRDefault="00556570" w:rsidP="00DD1D96">
                  <w:pPr>
                    <w:pStyle w:val="Heading3"/>
                    <w:contextualSpacing w:val="0"/>
                    <w:jc w:val="both"/>
                  </w:pPr>
                </w:p>
                <w:p w14:paraId="2B287BFF" w14:textId="790B6061" w:rsidR="002F139E" w:rsidRPr="00CF1A49" w:rsidRDefault="006B00FB" w:rsidP="00DD1D96">
                  <w:pPr>
                    <w:pStyle w:val="Heading3"/>
                    <w:contextualSpacing w:val="0"/>
                    <w:jc w:val="both"/>
                  </w:pPr>
                  <w:r>
                    <w:t>August 2017 -</w:t>
                  </w:r>
                  <w:r w:rsidR="00366F24">
                    <w:t xml:space="preserve"> MAY</w:t>
                  </w:r>
                  <w:r w:rsidR="002F139E">
                    <w:t xml:space="preserve"> </w:t>
                  </w:r>
                  <w:r w:rsidR="00C201C8">
                    <w:t>2021</w:t>
                  </w:r>
                </w:p>
                <w:p w14:paraId="4B29AB65" w14:textId="7C7FC9EE" w:rsidR="002F139E" w:rsidRPr="00CF1A49" w:rsidRDefault="002F139E" w:rsidP="00DD1D96">
                  <w:pPr>
                    <w:pStyle w:val="Heading2"/>
                    <w:contextualSpacing w:val="0"/>
                    <w:jc w:val="both"/>
                  </w:pPr>
                  <w:r>
                    <w:t xml:space="preserve">Stony brook university, </w:t>
                  </w:r>
                  <w:r w:rsidR="00521CE9">
                    <w:t xml:space="preserve">STONY BROOK, </w:t>
                  </w:r>
                  <w:r>
                    <w:t>ny</w:t>
                  </w:r>
                </w:p>
                <w:p w14:paraId="78481AF6" w14:textId="6A60F174" w:rsidR="002F139E" w:rsidRDefault="002F139E" w:rsidP="00DD1D96">
                  <w:pPr>
                    <w:pStyle w:val="ListParagraph"/>
                    <w:numPr>
                      <w:ilvl w:val="0"/>
                      <w:numId w:val="14"/>
                    </w:numPr>
                    <w:jc w:val="both"/>
                  </w:pPr>
                  <w:r>
                    <w:t>B.S. in</w:t>
                  </w:r>
                  <w:r w:rsidR="00283ED1">
                    <w:t xml:space="preserve"> Applied Mathematics and Statistics,</w:t>
                  </w:r>
                  <w:r>
                    <w:t xml:space="preserve"> M</w:t>
                  </w:r>
                  <w:r w:rsidRPr="002F139E">
                    <w:t>a</w:t>
                  </w:r>
                  <w:r>
                    <w:t>them</w:t>
                  </w:r>
                  <w:r w:rsidRPr="002F139E">
                    <w:t>a</w:t>
                  </w:r>
                  <w:r>
                    <w:t>tics</w:t>
                  </w:r>
                </w:p>
                <w:p w14:paraId="241BD6EB" w14:textId="1FC351EC" w:rsidR="009A0EBF" w:rsidRDefault="00366F24" w:rsidP="00DD1D96">
                  <w:pPr>
                    <w:pStyle w:val="ListParagraph"/>
                    <w:numPr>
                      <w:ilvl w:val="0"/>
                      <w:numId w:val="14"/>
                    </w:numPr>
                    <w:jc w:val="both"/>
                  </w:pPr>
                  <w:r w:rsidRPr="00366F24">
                    <w:t>Significant graduate coursework in Operations Research and Statistics</w:t>
                  </w:r>
                </w:p>
                <w:p w14:paraId="013F52A5" w14:textId="77777777" w:rsidR="002F139E" w:rsidRDefault="002F139E" w:rsidP="00DD1D96">
                  <w:pPr>
                    <w:pStyle w:val="ListParagraph"/>
                    <w:numPr>
                      <w:ilvl w:val="0"/>
                      <w:numId w:val="14"/>
                    </w:numPr>
                    <w:jc w:val="both"/>
                  </w:pPr>
                  <w:r>
                    <w:t>Minor in Music Theory</w:t>
                  </w:r>
                </w:p>
                <w:p w14:paraId="75524068" w14:textId="51C54F6A" w:rsidR="00915A84" w:rsidRDefault="00915A84" w:rsidP="00DD1D96">
                  <w:pPr>
                    <w:pStyle w:val="ListParagraph"/>
                    <w:numPr>
                      <w:ilvl w:val="0"/>
                      <w:numId w:val="14"/>
                    </w:numPr>
                    <w:jc w:val="both"/>
                  </w:pPr>
                  <w:r>
                    <w:t xml:space="preserve">Honors College </w:t>
                  </w:r>
                  <w:r w:rsidR="00737051">
                    <w:t>president</w:t>
                  </w:r>
                </w:p>
                <w:p w14:paraId="6F7DC606" w14:textId="6DC10B24" w:rsidR="002F139E" w:rsidRPr="00CF1A49" w:rsidRDefault="002F139E" w:rsidP="00DD1D96">
                  <w:pPr>
                    <w:pStyle w:val="ListParagraph"/>
                    <w:numPr>
                      <w:ilvl w:val="0"/>
                      <w:numId w:val="14"/>
                    </w:numPr>
                    <w:jc w:val="both"/>
                  </w:pPr>
                  <w:r>
                    <w:t>GP</w:t>
                  </w:r>
                  <w:r w:rsidRPr="002F139E">
                    <w:t>A</w:t>
                  </w:r>
                  <w:r>
                    <w:t>: 3.9</w:t>
                  </w:r>
                  <w:r w:rsidR="00DB18D6">
                    <w:t>3</w:t>
                  </w:r>
                  <w:r>
                    <w:t>/4.00</w:t>
                  </w:r>
                </w:p>
              </w:tc>
            </w:tr>
            <w:tr w:rsidR="002F139E" w:rsidRPr="00CF1A49" w14:paraId="0D227927" w14:textId="77777777" w:rsidTr="002F139E">
              <w:tc>
                <w:tcPr>
                  <w:tcW w:w="9290" w:type="dxa"/>
                  <w:tcMar>
                    <w:top w:w="216" w:type="dxa"/>
                  </w:tcMar>
                </w:tcPr>
                <w:p w14:paraId="1AC52D2F" w14:textId="301DC5D7" w:rsidR="002F139E" w:rsidRPr="00CF1A49" w:rsidRDefault="00720D35" w:rsidP="00DD1D96">
                  <w:pPr>
                    <w:pStyle w:val="Heading3"/>
                    <w:contextualSpacing w:val="0"/>
                    <w:jc w:val="both"/>
                  </w:pPr>
                  <w:r>
                    <w:t xml:space="preserve">Graduated </w:t>
                  </w:r>
                  <w:r w:rsidR="002F139E">
                    <w:t>June 2017</w:t>
                  </w:r>
                </w:p>
                <w:p w14:paraId="1963215E" w14:textId="28AD8149" w:rsidR="002F139E" w:rsidRPr="002F139E" w:rsidRDefault="002F139E" w:rsidP="00DD1D96">
                  <w:pPr>
                    <w:pStyle w:val="Heading2"/>
                    <w:contextualSpacing w:val="0"/>
                    <w:jc w:val="both"/>
                    <w:rPr>
                      <w:lang w:val="fr-FR"/>
                    </w:rPr>
                  </w:pPr>
                  <w:r w:rsidRPr="002F139E">
                    <w:rPr>
                      <w:lang w:val="fr-FR"/>
                    </w:rPr>
                    <w:t xml:space="preserve">Lycée internAtionAl de sAint-germAin-en-lAye, </w:t>
                  </w:r>
                  <w:r w:rsidR="000D1240">
                    <w:rPr>
                      <w:lang w:val="fr-FR"/>
                    </w:rPr>
                    <w:t xml:space="preserve">SAINT-GERMAIN-en-Laye, </w:t>
                  </w:r>
                  <w:r w:rsidRPr="002F139E">
                    <w:rPr>
                      <w:lang w:val="fr-FR"/>
                    </w:rPr>
                    <w:t>frAnce</w:t>
                  </w:r>
                </w:p>
                <w:p w14:paraId="0B03DCF5" w14:textId="425A3FE2" w:rsidR="002F139E" w:rsidRDefault="002F139E" w:rsidP="00DD1D96">
                  <w:pPr>
                    <w:pStyle w:val="ListParagraph"/>
                    <w:numPr>
                      <w:ilvl w:val="0"/>
                      <w:numId w:val="15"/>
                    </w:numPr>
                    <w:jc w:val="both"/>
                  </w:pPr>
                  <w:r>
                    <w:t>French-English double diplom</w:t>
                  </w:r>
                  <w:r w:rsidRPr="002F139E">
                    <w:t>a</w:t>
                  </w:r>
                  <w:r w:rsidR="001E77F8">
                    <w:t>, stronger in math/science “filière scientifique”</w:t>
                  </w:r>
                </w:p>
                <w:p w14:paraId="2E405342" w14:textId="4D0D4B5E" w:rsidR="002F139E" w:rsidRDefault="00915A84" w:rsidP="00DD1D96">
                  <w:pPr>
                    <w:pStyle w:val="ListParagraph"/>
                    <w:numPr>
                      <w:ilvl w:val="0"/>
                      <w:numId w:val="15"/>
                    </w:numPr>
                    <w:jc w:val="both"/>
                  </w:pPr>
                  <w:r>
                    <w:t>S</w:t>
                  </w:r>
                  <w:r w:rsidRPr="002F139E">
                    <w:t>A</w:t>
                  </w:r>
                  <w:r>
                    <w:t>T scores: 700 English, 800 M</w:t>
                  </w:r>
                  <w:r w:rsidRPr="002F139E">
                    <w:t>a</w:t>
                  </w:r>
                  <w:r>
                    <w:t>th</w:t>
                  </w:r>
                  <w:r w:rsidR="00EE4E8F">
                    <w:t>, 780 M</w:t>
                  </w:r>
                  <w:r w:rsidR="00EE4E8F" w:rsidRPr="005F4B58">
                    <w:t>a</w:t>
                  </w:r>
                  <w:r w:rsidR="00EE4E8F">
                    <w:t>th I</w:t>
                  </w:r>
                </w:p>
                <w:p w14:paraId="74C6E3EA" w14:textId="77777777" w:rsidR="00915A84" w:rsidRDefault="00915A84" w:rsidP="00DD1D96">
                  <w:pPr>
                    <w:pStyle w:val="ListParagraph"/>
                    <w:numPr>
                      <w:ilvl w:val="0"/>
                      <w:numId w:val="15"/>
                    </w:numPr>
                    <w:jc w:val="both"/>
                  </w:pPr>
                  <w:r>
                    <w:t>Gr</w:t>
                  </w:r>
                  <w:r w:rsidRPr="002F139E">
                    <w:t>a</w:t>
                  </w:r>
                  <w:r>
                    <w:t xml:space="preserve">de </w:t>
                  </w:r>
                  <w:r w:rsidRPr="002F139E">
                    <w:t>a</w:t>
                  </w:r>
                  <w:r>
                    <w:t>ver</w:t>
                  </w:r>
                  <w:r w:rsidRPr="002F139E">
                    <w:t>a</w:t>
                  </w:r>
                  <w:r>
                    <w:t xml:space="preserve">ge: </w:t>
                  </w:r>
                  <w:r w:rsidRPr="002F139E">
                    <w:t>A</w:t>
                  </w:r>
                </w:p>
              </w:tc>
            </w:tr>
          </w:tbl>
          <w:p w14:paraId="7E8E8B6E" w14:textId="77777777" w:rsidR="001755A8" w:rsidRPr="00CF1A49" w:rsidRDefault="001755A8" w:rsidP="00DD1D96">
            <w:pPr>
              <w:contextualSpacing w:val="0"/>
              <w:jc w:val="both"/>
            </w:pPr>
          </w:p>
        </w:tc>
      </w:tr>
    </w:tbl>
    <w:p w14:paraId="2467EFD5" w14:textId="77777777" w:rsidR="00560AA5" w:rsidRPr="00CF1A49" w:rsidRDefault="00560AA5" w:rsidP="00DD1D96">
      <w:pPr>
        <w:pStyle w:val="Heading1"/>
        <w:jc w:val="both"/>
      </w:pPr>
      <w:r>
        <w:t>rese</w:t>
      </w:r>
      <w:r w:rsidRPr="00915A84">
        <w:t>a</w:t>
      </w:r>
      <w:r>
        <w:t>rch experience</w:t>
      </w:r>
    </w:p>
    <w:tbl>
      <w:tblPr>
        <w:tblStyle w:val="TableGrid"/>
        <w:tblW w:w="5064"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457"/>
      </w:tblGrid>
      <w:tr w:rsidR="000D722D" w:rsidRPr="00CF1A49" w14:paraId="6A04CB34" w14:textId="77777777" w:rsidTr="0076062B">
        <w:trPr>
          <w:trHeight w:val="1191"/>
        </w:trPr>
        <w:tc>
          <w:tcPr>
            <w:tcW w:w="9457" w:type="dxa"/>
          </w:tcPr>
          <w:p w14:paraId="24A5D89C" w14:textId="78538291" w:rsidR="000D722D" w:rsidRDefault="00F7342A" w:rsidP="000D722D">
            <w:pPr>
              <w:pStyle w:val="Heading3"/>
              <w:jc w:val="both"/>
            </w:pPr>
            <w:r>
              <w:t>JUNE 2023 - PRESENT</w:t>
            </w:r>
          </w:p>
          <w:p w14:paraId="0973A181" w14:textId="77D4CC43" w:rsidR="000D722D" w:rsidRPr="00CF1A49" w:rsidRDefault="00F7342A" w:rsidP="000D722D">
            <w:pPr>
              <w:pStyle w:val="Heading2"/>
              <w:spacing w:after="0"/>
              <w:contextualSpacing w:val="0"/>
              <w:jc w:val="both"/>
            </w:pPr>
            <w:r>
              <w:t>ESTIMATING OPTIMAL KNAPSACK PROBLEM SOLUTION VALUES</w:t>
            </w:r>
            <w:r w:rsidR="000D722D">
              <w:t>,</w:t>
            </w:r>
            <w:r w:rsidR="000D722D" w:rsidRPr="00915A84">
              <w:t xml:space="preserve"> </w:t>
            </w:r>
            <w:r>
              <w:rPr>
                <w:rStyle w:val="SubtleReference"/>
              </w:rPr>
              <w:t>COLLEGE PARK, MD</w:t>
            </w:r>
          </w:p>
          <w:p w14:paraId="39616FA4" w14:textId="52E8C8D2" w:rsidR="000D722D" w:rsidRPr="0012375E" w:rsidRDefault="0012375E" w:rsidP="0012375E">
            <w:pPr>
              <w:pStyle w:val="ListBullet"/>
              <w:numPr>
                <w:ilvl w:val="0"/>
                <w:numId w:val="18"/>
              </w:numPr>
              <w:jc w:val="both"/>
              <w:rPr>
                <w:color w:val="auto"/>
                <w:sz w:val="20"/>
              </w:rPr>
            </w:pPr>
            <w:r w:rsidRPr="0012375E">
              <w:rPr>
                <w:szCs w:val="24"/>
              </w:rPr>
              <w:t>Works with Profs. Bruce Golden and Luca Bertazzi (Università degli Studi di Brescia), uses regression and machine learning in order to best predict solutions to hard knapsack and NP-Hard problems.</w:t>
            </w:r>
          </w:p>
        </w:tc>
      </w:tr>
      <w:tr w:rsidR="0012375E" w:rsidRPr="00CF1A49" w14:paraId="6994A638" w14:textId="77777777" w:rsidTr="0076062B">
        <w:trPr>
          <w:trHeight w:val="1191"/>
        </w:trPr>
        <w:tc>
          <w:tcPr>
            <w:tcW w:w="9457" w:type="dxa"/>
          </w:tcPr>
          <w:p w14:paraId="5139F419" w14:textId="77777777" w:rsidR="0012375E" w:rsidRPr="0012375E" w:rsidRDefault="0012375E" w:rsidP="0012375E">
            <w:pPr>
              <w:contextualSpacing w:val="0"/>
              <w:jc w:val="both"/>
              <w:outlineLvl w:val="2"/>
              <w:rPr>
                <w:rFonts w:eastAsiaTheme="majorEastAsia" w:cstheme="majorBidi"/>
                <w:b/>
                <w:caps/>
                <w:szCs w:val="24"/>
              </w:rPr>
            </w:pPr>
            <w:r w:rsidRPr="0012375E">
              <w:rPr>
                <w:rFonts w:eastAsiaTheme="majorEastAsia" w:cstheme="majorBidi"/>
                <w:b/>
                <w:caps/>
                <w:szCs w:val="24"/>
              </w:rPr>
              <w:lastRenderedPageBreak/>
              <w:t>JUNE 2023 - PRESENT</w:t>
            </w:r>
          </w:p>
          <w:p w14:paraId="37565460" w14:textId="60FDB604" w:rsidR="0012375E" w:rsidRPr="0012375E" w:rsidRDefault="00942B71" w:rsidP="0012375E">
            <w:pPr>
              <w:contextualSpacing w:val="0"/>
              <w:jc w:val="both"/>
              <w:outlineLvl w:val="1"/>
              <w:rPr>
                <w:rFonts w:eastAsiaTheme="majorEastAsia" w:cstheme="majorBidi"/>
                <w:b/>
                <w:caps/>
                <w:color w:val="1D824C" w:themeColor="accent1"/>
                <w:sz w:val="26"/>
                <w:szCs w:val="26"/>
              </w:rPr>
            </w:pPr>
            <w:r>
              <w:rPr>
                <w:rFonts w:eastAsiaTheme="majorEastAsia" w:cstheme="majorBidi"/>
                <w:b/>
                <w:caps/>
                <w:color w:val="1D824C" w:themeColor="accent1"/>
                <w:sz w:val="26"/>
                <w:szCs w:val="26"/>
              </w:rPr>
              <w:t>A MIXED-INTEGER APPROACH TO MULTIOBJECTIVE REDISTRICTING,</w:t>
            </w:r>
            <w:r w:rsidR="0012375E" w:rsidRPr="0012375E">
              <w:rPr>
                <w:rFonts w:eastAsiaTheme="majorEastAsia" w:cstheme="majorBidi"/>
                <w:b/>
                <w:caps/>
                <w:color w:val="1D824C" w:themeColor="accent1"/>
                <w:sz w:val="26"/>
                <w:szCs w:val="26"/>
              </w:rPr>
              <w:t xml:space="preserve"> </w:t>
            </w:r>
            <w:r w:rsidR="0012375E" w:rsidRPr="0012375E">
              <w:rPr>
                <w:rFonts w:eastAsiaTheme="majorEastAsia" w:cstheme="majorBidi"/>
                <w:caps/>
                <w:smallCaps/>
                <w:sz w:val="26"/>
                <w:szCs w:val="26"/>
              </w:rPr>
              <w:t>COLLEGE PARK, MD</w:t>
            </w:r>
          </w:p>
          <w:p w14:paraId="56DB4B7D" w14:textId="7000AE02" w:rsidR="0012375E" w:rsidRPr="0012375E" w:rsidRDefault="00004B19" w:rsidP="0012375E">
            <w:pPr>
              <w:pStyle w:val="Heading3"/>
              <w:numPr>
                <w:ilvl w:val="0"/>
                <w:numId w:val="19"/>
              </w:numPr>
              <w:jc w:val="both"/>
              <w:rPr>
                <w:rFonts w:eastAsiaTheme="minorHAnsi" w:cstheme="minorBidi"/>
                <w:b w:val="0"/>
                <w:caps w:val="0"/>
              </w:rPr>
            </w:pPr>
            <w:r w:rsidRPr="00004B19">
              <w:rPr>
                <w:rFonts w:eastAsiaTheme="minorHAnsi" w:cstheme="minorBidi"/>
                <w:b w:val="0"/>
                <w:caps w:val="0"/>
              </w:rPr>
              <w:t>Works with Prof. Raghu Raghavan, developing a mixed integer program in order to build fair districting maps weighing several objectives (e.g. compactness, competitiveness, county splits, fairness).</w:t>
            </w:r>
          </w:p>
          <w:p w14:paraId="3AB9162E" w14:textId="05EFB2EE" w:rsidR="0012375E" w:rsidRDefault="0012375E" w:rsidP="0012375E">
            <w:pPr>
              <w:pStyle w:val="Heading3"/>
              <w:jc w:val="both"/>
            </w:pPr>
          </w:p>
        </w:tc>
      </w:tr>
      <w:tr w:rsidR="00AC23C9" w:rsidRPr="00CF1A49" w14:paraId="59F4D277" w14:textId="77777777" w:rsidTr="0076062B">
        <w:trPr>
          <w:trHeight w:val="1191"/>
        </w:trPr>
        <w:tc>
          <w:tcPr>
            <w:tcW w:w="9457" w:type="dxa"/>
          </w:tcPr>
          <w:p w14:paraId="7EE1FFC9" w14:textId="2E33F8C2" w:rsidR="00750038" w:rsidRPr="00CF1A49" w:rsidRDefault="00750038" w:rsidP="00750038">
            <w:pPr>
              <w:pStyle w:val="Heading3"/>
              <w:contextualSpacing w:val="0"/>
              <w:jc w:val="both"/>
            </w:pPr>
            <w:r>
              <w:t xml:space="preserve">JANUARY 2022 </w:t>
            </w:r>
            <w:r w:rsidR="007C2895">
              <w:t>–</w:t>
            </w:r>
            <w:r>
              <w:t xml:space="preserve"> </w:t>
            </w:r>
            <w:r w:rsidR="007C2895">
              <w:t>MAY 2023</w:t>
            </w:r>
          </w:p>
          <w:p w14:paraId="3F1EAC31" w14:textId="33E02EC1" w:rsidR="00750038" w:rsidRPr="00CF1A49" w:rsidRDefault="00750038" w:rsidP="00750038">
            <w:pPr>
              <w:pStyle w:val="Heading2"/>
              <w:contextualSpacing w:val="0"/>
              <w:jc w:val="both"/>
            </w:pPr>
            <w:r>
              <w:t>congestion pricing model elaboration study,</w:t>
            </w:r>
            <w:r w:rsidRPr="00915A84">
              <w:t xml:space="preserve"> </w:t>
            </w:r>
            <w:r w:rsidR="00590CCC">
              <w:rPr>
                <w:rStyle w:val="SubtleReference"/>
              </w:rPr>
              <w:t>ITHACA,</w:t>
            </w:r>
            <w:r>
              <w:rPr>
                <w:rStyle w:val="SubtleReference"/>
              </w:rPr>
              <w:t xml:space="preserve"> ny</w:t>
            </w:r>
          </w:p>
          <w:p w14:paraId="16C0BC7A" w14:textId="46373837" w:rsidR="00750038" w:rsidRPr="006D6C64" w:rsidRDefault="00750038" w:rsidP="006D6C64">
            <w:pPr>
              <w:pStyle w:val="Heading3"/>
              <w:numPr>
                <w:ilvl w:val="0"/>
                <w:numId w:val="18"/>
              </w:numPr>
              <w:contextualSpacing w:val="0"/>
              <w:jc w:val="both"/>
              <w:rPr>
                <w:b w:val="0"/>
                <w:bCs/>
                <w:caps w:val="0"/>
              </w:rPr>
            </w:pPr>
            <w:r>
              <w:rPr>
                <w:b w:val="0"/>
                <w:bCs/>
                <w:caps w:val="0"/>
              </w:rPr>
              <w:t>Work</w:t>
            </w:r>
            <w:r w:rsidR="00004B19">
              <w:rPr>
                <w:b w:val="0"/>
                <w:bCs/>
                <w:caps w:val="0"/>
              </w:rPr>
              <w:t>ed</w:t>
            </w:r>
            <w:r>
              <w:rPr>
                <w:b w:val="0"/>
                <w:bCs/>
                <w:caps w:val="0"/>
              </w:rPr>
              <w:t xml:space="preserve"> </w:t>
            </w:r>
            <w:r w:rsidR="00B274E5">
              <w:rPr>
                <w:b w:val="0"/>
                <w:bCs/>
                <w:caps w:val="0"/>
              </w:rPr>
              <w:t>with Profs. Nikhil Garg, Andrea Lodi, and PhD student Natthawut Boonsiriphatthana</w:t>
            </w:r>
            <w:r w:rsidR="00946499">
              <w:rPr>
                <w:b w:val="0"/>
                <w:bCs/>
                <w:caps w:val="0"/>
              </w:rPr>
              <w:t>jaro</w:t>
            </w:r>
            <w:r w:rsidR="00B274E5">
              <w:rPr>
                <w:b w:val="0"/>
                <w:bCs/>
                <w:caps w:val="0"/>
              </w:rPr>
              <w:t>en</w:t>
            </w:r>
            <w:r w:rsidR="00946499">
              <w:rPr>
                <w:b w:val="0"/>
                <w:bCs/>
                <w:caps w:val="0"/>
              </w:rPr>
              <w:t xml:space="preserve"> </w:t>
            </w:r>
            <w:r w:rsidR="00F63A2A">
              <w:rPr>
                <w:b w:val="0"/>
                <w:bCs/>
                <w:caps w:val="0"/>
              </w:rPr>
              <w:t>in collaboration with ClearRoad in order to establish a tolling system</w:t>
            </w:r>
            <w:r w:rsidR="006D6C64">
              <w:rPr>
                <w:b w:val="0"/>
                <w:bCs/>
                <w:caps w:val="0"/>
              </w:rPr>
              <w:t xml:space="preserve"> in Bogot</w:t>
            </w:r>
            <w:r w:rsidR="006D6C64" w:rsidRPr="006D6C64">
              <w:rPr>
                <w:b w:val="0"/>
                <w:bCs/>
                <w:caps w:val="0"/>
              </w:rPr>
              <w:t>á</w:t>
            </w:r>
            <w:r w:rsidR="006D6C64">
              <w:rPr>
                <w:b w:val="0"/>
                <w:bCs/>
                <w:caps w:val="0"/>
              </w:rPr>
              <w:t>, Colombia.</w:t>
            </w:r>
            <w:r w:rsidR="00702ED7">
              <w:rPr>
                <w:b w:val="0"/>
                <w:bCs/>
                <w:caps w:val="0"/>
              </w:rPr>
              <w:t xml:space="preserve"> </w:t>
            </w:r>
            <w:r w:rsidR="00590CCC">
              <w:rPr>
                <w:b w:val="0"/>
                <w:bCs/>
                <w:caps w:val="0"/>
              </w:rPr>
              <w:t>Use</w:t>
            </w:r>
            <w:r w:rsidR="00004B19">
              <w:rPr>
                <w:b w:val="0"/>
                <w:bCs/>
                <w:caps w:val="0"/>
              </w:rPr>
              <w:t>d</w:t>
            </w:r>
            <w:r w:rsidR="00590CCC">
              <w:rPr>
                <w:b w:val="0"/>
                <w:bCs/>
                <w:caps w:val="0"/>
              </w:rPr>
              <w:t xml:space="preserve"> OSM data and Python to exploit individual level data</w:t>
            </w:r>
            <w:r w:rsidR="00E83C62">
              <w:rPr>
                <w:b w:val="0"/>
                <w:bCs/>
                <w:caps w:val="0"/>
              </w:rPr>
              <w:t>,</w:t>
            </w:r>
            <w:r w:rsidR="008A2186">
              <w:rPr>
                <w:b w:val="0"/>
                <w:bCs/>
                <w:caps w:val="0"/>
              </w:rPr>
              <w:t xml:space="preserve"> and designs surveys sent </w:t>
            </w:r>
            <w:r w:rsidR="00E60B51">
              <w:rPr>
                <w:b w:val="0"/>
                <w:bCs/>
                <w:caps w:val="0"/>
              </w:rPr>
              <w:t>to</w:t>
            </w:r>
            <w:r w:rsidR="008A2186">
              <w:rPr>
                <w:b w:val="0"/>
                <w:bCs/>
                <w:caps w:val="0"/>
              </w:rPr>
              <w:t xml:space="preserve"> users to </w:t>
            </w:r>
            <w:r w:rsidR="00E60B51">
              <w:rPr>
                <w:b w:val="0"/>
                <w:bCs/>
                <w:caps w:val="0"/>
              </w:rPr>
              <w:t>determine utility of alternate paths and willingness to pay</w:t>
            </w:r>
            <w:r w:rsidR="008A6391">
              <w:rPr>
                <w:b w:val="0"/>
                <w:bCs/>
                <w:caps w:val="0"/>
              </w:rPr>
              <w:t xml:space="preserve"> to implement tolls maximizing throughput and social welfare</w:t>
            </w:r>
            <w:r w:rsidR="00FE5E7C" w:rsidRPr="00FE5E7C">
              <w:rPr>
                <w:b w:val="0"/>
                <w:bCs/>
                <w:caps w:val="0"/>
              </w:rPr>
              <w:t>, along with choice modelling to exploit the data</w:t>
            </w:r>
            <w:r w:rsidR="00E60B51">
              <w:rPr>
                <w:b w:val="0"/>
                <w:bCs/>
                <w:caps w:val="0"/>
              </w:rPr>
              <w:t>.</w:t>
            </w:r>
          </w:p>
          <w:p w14:paraId="4208781D" w14:textId="177920C2" w:rsidR="00AC23C9" w:rsidRDefault="00AC23C9" w:rsidP="00E30647">
            <w:pPr>
              <w:pStyle w:val="Heading3"/>
              <w:jc w:val="both"/>
            </w:pPr>
          </w:p>
        </w:tc>
      </w:tr>
      <w:tr w:rsidR="00560AA5" w:rsidRPr="00CF1A49" w14:paraId="6AEA6D56" w14:textId="77777777" w:rsidTr="0076062B">
        <w:trPr>
          <w:trHeight w:val="1191"/>
        </w:trPr>
        <w:tc>
          <w:tcPr>
            <w:tcW w:w="9457" w:type="dxa"/>
          </w:tcPr>
          <w:p w14:paraId="41E1681F" w14:textId="77777777" w:rsidR="00A20F40" w:rsidRPr="00CF1A49" w:rsidRDefault="00A20F40" w:rsidP="00A20F40">
            <w:pPr>
              <w:pStyle w:val="Heading3"/>
              <w:contextualSpacing w:val="0"/>
              <w:jc w:val="both"/>
            </w:pPr>
            <w:r>
              <w:t>JANUARY 2020 – MAY 2021</w:t>
            </w:r>
          </w:p>
          <w:p w14:paraId="7F643617" w14:textId="77777777" w:rsidR="00A20F40" w:rsidRPr="00CF1A49" w:rsidRDefault="00A20F40" w:rsidP="00A20F40">
            <w:pPr>
              <w:pStyle w:val="Heading2"/>
              <w:contextualSpacing w:val="0"/>
              <w:jc w:val="both"/>
            </w:pPr>
            <w:r>
              <w:t>VERTICALLY INTEGRATED PROJECT “POLITECH” team member,</w:t>
            </w:r>
            <w:r w:rsidRPr="00915A84">
              <w:t xml:space="preserve"> </w:t>
            </w:r>
            <w:r>
              <w:rPr>
                <w:rStyle w:val="SubtleReference"/>
              </w:rPr>
              <w:t>Stony brook, ny</w:t>
            </w:r>
          </w:p>
          <w:p w14:paraId="427BFF79" w14:textId="77777777" w:rsidR="00A20F40" w:rsidRDefault="00A20F40" w:rsidP="00A20F40">
            <w:pPr>
              <w:pStyle w:val="Heading3"/>
              <w:numPr>
                <w:ilvl w:val="0"/>
                <w:numId w:val="18"/>
              </w:numPr>
              <w:contextualSpacing w:val="0"/>
              <w:jc w:val="both"/>
            </w:pPr>
            <w:r>
              <w:rPr>
                <w:b w:val="0"/>
                <w:bCs/>
                <w:caps w:val="0"/>
              </w:rPr>
              <w:t>Participated in active research team under Prof. Robert Kelly, creating fair election district maps in the United States, using algorithmic, deterministic, stochastic, Markov Chain Monte Carlo, probabilistic and geometric approaches based on modifiable “ideal” characteristics.</w:t>
            </w:r>
          </w:p>
          <w:p w14:paraId="2405E981" w14:textId="77777777" w:rsidR="007D4152" w:rsidRPr="007D4152" w:rsidRDefault="007D4152" w:rsidP="007D4152">
            <w:pPr>
              <w:pStyle w:val="Heading3"/>
              <w:ind w:left="720"/>
              <w:contextualSpacing w:val="0"/>
              <w:jc w:val="both"/>
            </w:pPr>
          </w:p>
          <w:p w14:paraId="1D146DE7" w14:textId="77777777" w:rsidR="00A20F40" w:rsidRPr="00CF1A49" w:rsidRDefault="00A20F40" w:rsidP="00A20F40">
            <w:pPr>
              <w:pStyle w:val="Heading3"/>
              <w:contextualSpacing w:val="0"/>
              <w:jc w:val="both"/>
            </w:pPr>
            <w:r>
              <w:t>SEPTEMBER 2019 – MAY 2021</w:t>
            </w:r>
          </w:p>
          <w:p w14:paraId="33C8F88E" w14:textId="77777777" w:rsidR="00A20F40" w:rsidRPr="00CF1A49" w:rsidRDefault="00A20F40" w:rsidP="00A20F40">
            <w:pPr>
              <w:pStyle w:val="Heading2"/>
              <w:contextualSpacing w:val="0"/>
              <w:jc w:val="both"/>
            </w:pPr>
            <w:r w:rsidRPr="0076062B">
              <w:t>COMPUTaTIONal GEOMETRY</w:t>
            </w:r>
            <w:r>
              <w:t xml:space="preserve"> independent study,</w:t>
            </w:r>
            <w:r w:rsidRPr="00915A84">
              <w:t xml:space="preserve"> </w:t>
            </w:r>
            <w:r>
              <w:rPr>
                <w:rStyle w:val="SubtleReference"/>
              </w:rPr>
              <w:t>Stony brook, ny</w:t>
            </w:r>
          </w:p>
          <w:p w14:paraId="3FF43DEC" w14:textId="77777777" w:rsidR="00A20F40" w:rsidRPr="007D4152" w:rsidRDefault="00A20F40" w:rsidP="00A20F40">
            <w:pPr>
              <w:pStyle w:val="Heading3"/>
              <w:numPr>
                <w:ilvl w:val="0"/>
                <w:numId w:val="18"/>
              </w:numPr>
              <w:contextualSpacing w:val="0"/>
              <w:jc w:val="both"/>
            </w:pPr>
            <w:r>
              <w:rPr>
                <w:b w:val="0"/>
                <w:bCs/>
                <w:caps w:val="0"/>
              </w:rPr>
              <w:t>Worked under Prof. Joseph Mitchell with regular group and individual meetings</w:t>
            </w:r>
            <w:r>
              <w:rPr>
                <w:b w:val="0"/>
                <w:bCs/>
              </w:rPr>
              <w:t xml:space="preserve">. </w:t>
            </w:r>
            <w:r>
              <w:rPr>
                <w:b w:val="0"/>
                <w:bCs/>
                <w:caps w:val="0"/>
              </w:rPr>
              <w:t>Focused on maximum/minimum area polygonization of a point set, many variations of the traveling salesman problem, such as, the importance of the nearest neighbor, Minimum Spanning Tree, Gabriel and Delaunay graphs in building an optimal Traveling Salesperson Problem (tour and path), smallest number of edges needed for a given number of triangulations and various guarding and routing problems.</w:t>
            </w:r>
          </w:p>
          <w:p w14:paraId="430491FC" w14:textId="77777777" w:rsidR="00E30647" w:rsidRDefault="00E30647" w:rsidP="00DD1D96">
            <w:pPr>
              <w:pStyle w:val="Heading3"/>
              <w:contextualSpacing w:val="0"/>
              <w:jc w:val="both"/>
            </w:pPr>
          </w:p>
          <w:p w14:paraId="214B91A2" w14:textId="77777777" w:rsidR="00A20F40" w:rsidRPr="00CF1A49" w:rsidRDefault="00A20F40" w:rsidP="00A20F40">
            <w:pPr>
              <w:pStyle w:val="Heading3"/>
              <w:contextualSpacing w:val="0"/>
              <w:jc w:val="both"/>
            </w:pPr>
            <w:r>
              <w:t>SEPTEMBER 2019 – MAY 2021</w:t>
            </w:r>
          </w:p>
          <w:p w14:paraId="6B1EAFF1" w14:textId="77777777" w:rsidR="00A20F40" w:rsidRPr="00CF1A49" w:rsidRDefault="00A20F40" w:rsidP="00A20F40">
            <w:pPr>
              <w:pStyle w:val="Heading2"/>
              <w:contextualSpacing w:val="0"/>
              <w:jc w:val="both"/>
            </w:pPr>
            <w:r w:rsidRPr="0076062B">
              <w:t xml:space="preserve">RESEaRCH </w:t>
            </w:r>
            <w:r>
              <w:t>SEMINAR</w:t>
            </w:r>
            <w:r w:rsidRPr="0076062B">
              <w:t xml:space="preserve"> IN </w:t>
            </w:r>
            <w:r>
              <w:t>Algorithms,</w:t>
            </w:r>
            <w:r w:rsidRPr="00915A84">
              <w:t xml:space="preserve"> </w:t>
            </w:r>
            <w:r>
              <w:rPr>
                <w:rStyle w:val="SubtleReference"/>
              </w:rPr>
              <w:t>Stony brook, ny</w:t>
            </w:r>
          </w:p>
          <w:p w14:paraId="1350A451" w14:textId="1C383EA5" w:rsidR="00A20F40" w:rsidRPr="006E1507" w:rsidRDefault="00A20F40" w:rsidP="00A20F40">
            <w:pPr>
              <w:pStyle w:val="ListBullet"/>
              <w:numPr>
                <w:ilvl w:val="0"/>
                <w:numId w:val="18"/>
              </w:numPr>
            </w:pPr>
            <w:r w:rsidRPr="0076062B">
              <w:t>T</w:t>
            </w:r>
            <w:r w:rsidR="00004B19">
              <w:t>ook</w:t>
            </w:r>
            <w:r w:rsidRPr="0076062B">
              <w:t xml:space="preserve"> part in a research group with</w:t>
            </w:r>
            <w:r>
              <w:t xml:space="preserve"> numerous</w:t>
            </w:r>
            <w:r w:rsidRPr="0076062B">
              <w:t xml:space="preserve"> professors</w:t>
            </w:r>
            <w:r>
              <w:t xml:space="preserve"> and</w:t>
            </w:r>
            <w:r w:rsidRPr="0076062B">
              <w:t xml:space="preserve"> graduate</w:t>
            </w:r>
            <w:r>
              <w:t xml:space="preserve"> students</w:t>
            </w:r>
            <w:r w:rsidRPr="0076062B">
              <w:t xml:space="preserve">. Participates in weekly </w:t>
            </w:r>
            <w:r>
              <w:t>seminars</w:t>
            </w:r>
            <w:r w:rsidRPr="0076062B">
              <w:t>, follow up with individual or group</w:t>
            </w:r>
            <w:r>
              <w:t xml:space="preserve"> </w:t>
            </w:r>
            <w:r w:rsidRPr="0076062B">
              <w:t>brainstorming on the research.</w:t>
            </w:r>
          </w:p>
          <w:p w14:paraId="5148CCE3" w14:textId="77777777" w:rsidR="00FF0113" w:rsidRDefault="00FF0113" w:rsidP="00DD1D96">
            <w:pPr>
              <w:pStyle w:val="Heading3"/>
              <w:contextualSpacing w:val="0"/>
              <w:jc w:val="both"/>
            </w:pPr>
          </w:p>
          <w:p w14:paraId="04409AE9" w14:textId="77777777" w:rsidR="00A20F40" w:rsidRDefault="00A20F40" w:rsidP="00A20F40">
            <w:pPr>
              <w:pStyle w:val="Heading3"/>
              <w:contextualSpacing w:val="0"/>
              <w:jc w:val="both"/>
            </w:pPr>
            <w:r>
              <w:t>June 2019 – August 2019</w:t>
            </w:r>
          </w:p>
          <w:p w14:paraId="3D838628" w14:textId="77777777" w:rsidR="00A20F40" w:rsidRPr="00CF1A49" w:rsidRDefault="00A20F40" w:rsidP="00A20F40">
            <w:pPr>
              <w:pStyle w:val="Heading2"/>
              <w:contextualSpacing w:val="0"/>
              <w:jc w:val="both"/>
            </w:pPr>
            <w:r>
              <w:t>SPUR: UCLA Big Summer,</w:t>
            </w:r>
            <w:r w:rsidRPr="00915A84">
              <w:t xml:space="preserve"> </w:t>
            </w:r>
            <w:r>
              <w:rPr>
                <w:rStyle w:val="SubtleReference"/>
              </w:rPr>
              <w:t>Los Angeles, CA</w:t>
            </w:r>
          </w:p>
          <w:p w14:paraId="79BE7821" w14:textId="77777777" w:rsidR="00A20F40" w:rsidRPr="00983C81" w:rsidRDefault="00A20F40" w:rsidP="00A20F40">
            <w:pPr>
              <w:pStyle w:val="Heading3"/>
              <w:numPr>
                <w:ilvl w:val="0"/>
                <w:numId w:val="17"/>
              </w:numPr>
              <w:contextualSpacing w:val="0"/>
              <w:jc w:val="both"/>
              <w:rPr>
                <w:b w:val="0"/>
                <w:bCs/>
              </w:rPr>
            </w:pPr>
            <w:r>
              <w:rPr>
                <w:b w:val="0"/>
                <w:bCs/>
              </w:rPr>
              <w:t>W</w:t>
            </w:r>
            <w:r>
              <w:rPr>
                <w:b w:val="0"/>
                <w:bCs/>
                <w:caps w:val="0"/>
              </w:rPr>
              <w:t>orked in Bogdan Pasaniuc</w:t>
            </w:r>
            <w:r>
              <w:rPr>
                <w:b w:val="0"/>
                <w:bCs/>
              </w:rPr>
              <w:t>’</w:t>
            </w:r>
            <w:r>
              <w:rPr>
                <w:b w:val="0"/>
                <w:bCs/>
                <w:caps w:val="0"/>
              </w:rPr>
              <w:t>s lab, using UNITY (Unifying Non-Infinitesimal Trait analYsis) to develop a model for Genome-Wide Association Studies (GWAS)</w:t>
            </w:r>
            <w:r>
              <w:rPr>
                <w:b w:val="0"/>
                <w:bCs/>
              </w:rPr>
              <w:t xml:space="preserve"> </w:t>
            </w:r>
            <w:r>
              <w:rPr>
                <w:b w:val="0"/>
                <w:bCs/>
                <w:caps w:val="0"/>
              </w:rPr>
              <w:t>comparing the expression of two traits for all SNPs (Single-Nucleotide Polymorphisms)</w:t>
            </w:r>
            <w:r>
              <w:rPr>
                <w:b w:val="0"/>
                <w:bCs/>
              </w:rPr>
              <w:t xml:space="preserve">, </w:t>
            </w:r>
            <w:r>
              <w:rPr>
                <w:b w:val="0"/>
                <w:bCs/>
                <w:caps w:val="0"/>
              </w:rPr>
              <w:t>in particular diseases, to find causal SNPs and correlation between traits.</w:t>
            </w:r>
          </w:p>
          <w:p w14:paraId="318395F9" w14:textId="77777777" w:rsidR="00C35B5A" w:rsidRDefault="00C35B5A" w:rsidP="00C35B5A">
            <w:pPr>
              <w:pStyle w:val="ListParagraph"/>
              <w:jc w:val="both"/>
            </w:pPr>
          </w:p>
          <w:p w14:paraId="42FDA19E" w14:textId="77777777" w:rsidR="00A20F40" w:rsidRPr="00CF1A49" w:rsidRDefault="00A20F40" w:rsidP="00A20F40">
            <w:pPr>
              <w:pStyle w:val="Heading3"/>
              <w:contextualSpacing w:val="0"/>
              <w:jc w:val="both"/>
            </w:pPr>
            <w:r>
              <w:t>J</w:t>
            </w:r>
            <w:r w:rsidRPr="002F139E">
              <w:t>a</w:t>
            </w:r>
            <w:r>
              <w:t>nu</w:t>
            </w:r>
            <w:r w:rsidRPr="002F139E">
              <w:t>a</w:t>
            </w:r>
            <w:r>
              <w:t>ry 2019 – MAY 2021</w:t>
            </w:r>
          </w:p>
          <w:p w14:paraId="172E0C8F" w14:textId="77777777" w:rsidR="00A20F40" w:rsidRPr="00CF1A49" w:rsidRDefault="00A20F40" w:rsidP="00A20F40">
            <w:pPr>
              <w:pStyle w:val="Heading2"/>
              <w:contextualSpacing w:val="0"/>
              <w:jc w:val="both"/>
            </w:pPr>
            <w:r w:rsidRPr="0076062B">
              <w:t>RESEaRCH GROUP IN COMPUTaTIONal GEOMETRY</w:t>
            </w:r>
            <w:r>
              <w:t>,</w:t>
            </w:r>
            <w:r w:rsidRPr="00915A84">
              <w:t xml:space="preserve"> </w:t>
            </w:r>
            <w:r>
              <w:rPr>
                <w:rStyle w:val="SubtleReference"/>
              </w:rPr>
              <w:t>Stony brook, ny</w:t>
            </w:r>
          </w:p>
          <w:p w14:paraId="43067CB1" w14:textId="19EF2C3D" w:rsidR="00C35B5A" w:rsidRPr="00CF1A49" w:rsidRDefault="00A20F40" w:rsidP="00A20F40">
            <w:pPr>
              <w:pStyle w:val="ListParagraph"/>
              <w:numPr>
                <w:ilvl w:val="0"/>
                <w:numId w:val="16"/>
              </w:numPr>
              <w:jc w:val="both"/>
            </w:pPr>
            <w:r w:rsidRPr="0076062B">
              <w:lastRenderedPageBreak/>
              <w:t xml:space="preserve">Takes part in a research group with professors, </w:t>
            </w:r>
            <w:r>
              <w:t xml:space="preserve">postdocs, </w:t>
            </w:r>
            <w:r w:rsidRPr="0076062B">
              <w:t>graduate</w:t>
            </w:r>
            <w:r>
              <w:t>,</w:t>
            </w:r>
            <w:r w:rsidRPr="0076062B">
              <w:t xml:space="preserve"> and some undergraduate</w:t>
            </w:r>
            <w:r>
              <w:t xml:space="preserve"> students</w:t>
            </w:r>
            <w:r w:rsidRPr="0076062B">
              <w:t>. Participates in weekly meetings, follow up with individual or group</w:t>
            </w:r>
            <w:r>
              <w:t xml:space="preserve"> </w:t>
            </w:r>
            <w:r w:rsidRPr="0076062B">
              <w:t>brainstorming on the research.</w:t>
            </w:r>
          </w:p>
        </w:tc>
      </w:tr>
    </w:tbl>
    <w:p w14:paraId="3E7170AE" w14:textId="77777777" w:rsidR="004E01EB" w:rsidRPr="00CF1A49" w:rsidRDefault="00560AA5" w:rsidP="00DD1D96">
      <w:pPr>
        <w:pStyle w:val="Heading1"/>
        <w:jc w:val="both"/>
      </w:pPr>
      <w:r w:rsidRPr="00915A84">
        <w:lastRenderedPageBreak/>
        <w:t>w</w:t>
      </w:r>
      <w:r>
        <w:t>ork experience</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E60B51" w:rsidRPr="00CF1A49" w14:paraId="1A3A5891" w14:textId="77777777" w:rsidTr="00310D99">
        <w:tc>
          <w:tcPr>
            <w:tcW w:w="9290" w:type="dxa"/>
          </w:tcPr>
          <w:p w14:paraId="4BD1B3C5" w14:textId="43767FFE" w:rsidR="00E60B51" w:rsidRPr="00CF1A49" w:rsidRDefault="008232F0" w:rsidP="00E60B51">
            <w:pPr>
              <w:pStyle w:val="Heading3"/>
              <w:contextualSpacing w:val="0"/>
              <w:jc w:val="both"/>
            </w:pPr>
            <w:r>
              <w:t>FEBRUARY 2022</w:t>
            </w:r>
          </w:p>
          <w:p w14:paraId="46EA75EA" w14:textId="5CDE01B7" w:rsidR="00E60B51" w:rsidRPr="00CF1A49" w:rsidRDefault="00A80074" w:rsidP="00E60B51">
            <w:pPr>
              <w:pStyle w:val="Heading2"/>
              <w:contextualSpacing w:val="0"/>
              <w:jc w:val="both"/>
            </w:pPr>
            <w:r>
              <w:t>MATH EXPLORER’S CLUB INSTRUCTOR</w:t>
            </w:r>
            <w:r w:rsidR="00E60B51">
              <w:t>,</w:t>
            </w:r>
            <w:r w:rsidR="00E60B51" w:rsidRPr="00915A84">
              <w:t xml:space="preserve"> </w:t>
            </w:r>
            <w:r>
              <w:rPr>
                <w:rStyle w:val="SubtleReference"/>
              </w:rPr>
              <w:t>ITHACA</w:t>
            </w:r>
            <w:r w:rsidR="00E60B51">
              <w:rPr>
                <w:rStyle w:val="SubtleReference"/>
              </w:rPr>
              <w:t>, ny</w:t>
            </w:r>
          </w:p>
          <w:p w14:paraId="407D1924" w14:textId="733AB8C3" w:rsidR="00E60B51" w:rsidRPr="00E60B51" w:rsidRDefault="00F36D79" w:rsidP="0078047C">
            <w:pPr>
              <w:pStyle w:val="Heading3"/>
              <w:numPr>
                <w:ilvl w:val="0"/>
                <w:numId w:val="16"/>
              </w:numPr>
              <w:spacing w:after="240"/>
              <w:contextualSpacing w:val="0"/>
              <w:jc w:val="both"/>
              <w:rPr>
                <w:b w:val="0"/>
                <w:bCs/>
              </w:rPr>
            </w:pPr>
            <w:r>
              <w:rPr>
                <w:b w:val="0"/>
                <w:bCs/>
                <w:caps w:val="0"/>
              </w:rPr>
              <w:t>Create</w:t>
            </w:r>
            <w:r w:rsidR="00F64A65">
              <w:rPr>
                <w:b w:val="0"/>
                <w:bCs/>
                <w:caps w:val="0"/>
              </w:rPr>
              <w:t xml:space="preserve">s lesson plans from scratch to teach local high school students </w:t>
            </w:r>
            <w:r w:rsidR="00270106">
              <w:rPr>
                <w:b w:val="0"/>
                <w:bCs/>
                <w:caps w:val="0"/>
              </w:rPr>
              <w:t xml:space="preserve">(2 times 2 hours) about nonstandard curriculum math topics, specifically </w:t>
            </w:r>
            <w:r w:rsidR="00D34CC1">
              <w:rPr>
                <w:b w:val="0"/>
                <w:bCs/>
                <w:caps w:val="0"/>
              </w:rPr>
              <w:t xml:space="preserve">introduction to discrete mathematics through various problems (e.g. </w:t>
            </w:r>
            <w:r w:rsidR="0012042B">
              <w:rPr>
                <w:b w:val="0"/>
                <w:bCs/>
                <w:caps w:val="0"/>
              </w:rPr>
              <w:t xml:space="preserve">Euler Cycle, Four Color Theorem, </w:t>
            </w:r>
            <w:r w:rsidR="00FC2BD4">
              <w:rPr>
                <w:b w:val="0"/>
                <w:bCs/>
                <w:caps w:val="0"/>
              </w:rPr>
              <w:t>Traveling Salesperson Problem…</w:t>
            </w:r>
            <w:r w:rsidR="0012042B">
              <w:rPr>
                <w:b w:val="0"/>
                <w:bCs/>
                <w:caps w:val="0"/>
              </w:rPr>
              <w:t>)</w:t>
            </w:r>
            <w:r w:rsidR="002F626B">
              <w:rPr>
                <w:b w:val="0"/>
                <w:bCs/>
                <w:caps w:val="0"/>
              </w:rPr>
              <w:t xml:space="preserve"> in consultation with Mathematics department postdocs.</w:t>
            </w:r>
          </w:p>
        </w:tc>
      </w:tr>
      <w:tr w:rsidR="001D0BF1" w:rsidRPr="00CF1A49" w14:paraId="3141513E" w14:textId="77777777" w:rsidTr="00310D99">
        <w:tc>
          <w:tcPr>
            <w:tcW w:w="9290" w:type="dxa"/>
          </w:tcPr>
          <w:p w14:paraId="6D26186A" w14:textId="6A02DEB6" w:rsidR="0078047C" w:rsidRPr="00CF1A49" w:rsidRDefault="009D3619" w:rsidP="0078047C">
            <w:pPr>
              <w:pStyle w:val="Heading3"/>
              <w:contextualSpacing w:val="0"/>
              <w:jc w:val="both"/>
            </w:pPr>
            <w:r>
              <w:t xml:space="preserve">September </w:t>
            </w:r>
            <w:r w:rsidR="00755F16">
              <w:t>2021 – DECEMBER 2022</w:t>
            </w:r>
          </w:p>
          <w:p w14:paraId="69839E28" w14:textId="27B11212" w:rsidR="0078047C" w:rsidRPr="00CF1A49" w:rsidRDefault="00066AA6" w:rsidP="0078047C">
            <w:pPr>
              <w:pStyle w:val="Heading2"/>
              <w:contextualSpacing w:val="0"/>
              <w:jc w:val="both"/>
            </w:pPr>
            <w:r>
              <w:t>Academic Excellence Workshop Content Liaison</w:t>
            </w:r>
            <w:r w:rsidR="0078047C">
              <w:t>,</w:t>
            </w:r>
            <w:r w:rsidR="0078047C" w:rsidRPr="00915A84">
              <w:t xml:space="preserve"> </w:t>
            </w:r>
            <w:r>
              <w:rPr>
                <w:rStyle w:val="SubtleReference"/>
              </w:rPr>
              <w:t>Ithaca</w:t>
            </w:r>
            <w:r w:rsidR="0078047C">
              <w:rPr>
                <w:rStyle w:val="SubtleReference"/>
              </w:rPr>
              <w:t>, ny</w:t>
            </w:r>
          </w:p>
          <w:p w14:paraId="4205D294" w14:textId="54DD5E44" w:rsidR="009D3619" w:rsidRPr="00001C9C" w:rsidRDefault="0031554F" w:rsidP="00001C9C">
            <w:pPr>
              <w:pStyle w:val="Heading3"/>
              <w:numPr>
                <w:ilvl w:val="0"/>
                <w:numId w:val="16"/>
              </w:numPr>
              <w:spacing w:after="240"/>
              <w:contextualSpacing w:val="0"/>
              <w:jc w:val="both"/>
              <w:rPr>
                <w:b w:val="0"/>
                <w:bCs/>
              </w:rPr>
            </w:pPr>
            <w:r>
              <w:rPr>
                <w:b w:val="0"/>
                <w:bCs/>
                <w:caps w:val="0"/>
              </w:rPr>
              <w:t>While a Teaching Assistant for MATH 1910 (</w:t>
            </w:r>
            <w:r w:rsidR="00990744">
              <w:rPr>
                <w:b w:val="0"/>
                <w:bCs/>
                <w:caps w:val="0"/>
              </w:rPr>
              <w:t>Calculus II), connected on a weekly basis with undergraduates teaching supplementary</w:t>
            </w:r>
            <w:r w:rsidR="004D7813">
              <w:rPr>
                <w:b w:val="0"/>
                <w:bCs/>
                <w:caps w:val="0"/>
              </w:rPr>
              <w:t xml:space="preserve"> more informal</w:t>
            </w:r>
            <w:r w:rsidR="00990744">
              <w:rPr>
                <w:b w:val="0"/>
                <w:bCs/>
                <w:caps w:val="0"/>
              </w:rPr>
              <w:t xml:space="preserve"> </w:t>
            </w:r>
            <w:r w:rsidR="004D7813">
              <w:rPr>
                <w:b w:val="0"/>
                <w:bCs/>
                <w:caps w:val="0"/>
              </w:rPr>
              <w:t>discussion-like sessions, discussing what material to cover based on in-class and homework observations, along with strategies for doing so.</w:t>
            </w:r>
          </w:p>
          <w:p w14:paraId="6955289D" w14:textId="77777777" w:rsidR="00755F16" w:rsidRPr="00CF1A49" w:rsidRDefault="00755F16" w:rsidP="00755F16">
            <w:pPr>
              <w:pStyle w:val="Heading3"/>
              <w:contextualSpacing w:val="0"/>
              <w:jc w:val="both"/>
            </w:pPr>
            <w:r>
              <w:t>September 2019 – MAY 2021</w:t>
            </w:r>
          </w:p>
          <w:p w14:paraId="0303FE75" w14:textId="77777777" w:rsidR="00755F16" w:rsidRPr="00CF1A49" w:rsidRDefault="00755F16" w:rsidP="00755F16">
            <w:pPr>
              <w:pStyle w:val="Heading2"/>
              <w:contextualSpacing w:val="0"/>
              <w:jc w:val="both"/>
            </w:pPr>
            <w:r>
              <w:t>ASTC LEAD TUTOR,</w:t>
            </w:r>
            <w:r w:rsidRPr="00915A84">
              <w:t xml:space="preserve"> </w:t>
            </w:r>
            <w:r>
              <w:rPr>
                <w:rStyle w:val="SubtleReference"/>
              </w:rPr>
              <w:t>Stony brook, ny</w:t>
            </w:r>
          </w:p>
          <w:p w14:paraId="78535DC5" w14:textId="07F1CD41" w:rsidR="001E3120" w:rsidRPr="00755F16" w:rsidRDefault="00755F16" w:rsidP="00755F16">
            <w:pPr>
              <w:pStyle w:val="Heading3"/>
              <w:numPr>
                <w:ilvl w:val="0"/>
                <w:numId w:val="16"/>
              </w:numPr>
              <w:spacing w:after="240"/>
              <w:contextualSpacing w:val="0"/>
              <w:jc w:val="both"/>
              <w:rPr>
                <w:b w:val="0"/>
                <w:bCs/>
              </w:rPr>
            </w:pPr>
            <w:r w:rsidRPr="00001C9C">
              <w:rPr>
                <w:b w:val="0"/>
                <w:bCs/>
                <w:caps w:val="0"/>
              </w:rPr>
              <w:t xml:space="preserve">Along with </w:t>
            </w:r>
            <w:r>
              <w:rPr>
                <w:b w:val="0"/>
                <w:bCs/>
                <w:caps w:val="0"/>
              </w:rPr>
              <w:t xml:space="preserve">peer tutor duties, </w:t>
            </w:r>
            <w:r w:rsidRPr="00001C9C">
              <w:rPr>
                <w:b w:val="0"/>
                <w:bCs/>
                <w:caps w:val="0"/>
              </w:rPr>
              <w:t>guide</w:t>
            </w:r>
            <w:r>
              <w:rPr>
                <w:b w:val="0"/>
                <w:bCs/>
                <w:caps w:val="0"/>
              </w:rPr>
              <w:t>d</w:t>
            </w:r>
            <w:r w:rsidRPr="00001C9C">
              <w:rPr>
                <w:b w:val="0"/>
                <w:bCs/>
                <w:caps w:val="0"/>
              </w:rPr>
              <w:t xml:space="preserve"> newer tutors by shadowing</w:t>
            </w:r>
            <w:r>
              <w:rPr>
                <w:b w:val="0"/>
                <w:bCs/>
                <w:caps w:val="0"/>
              </w:rPr>
              <w:t xml:space="preserve"> and</w:t>
            </w:r>
            <w:r w:rsidRPr="00001C9C">
              <w:rPr>
                <w:b w:val="0"/>
                <w:bCs/>
                <w:caps w:val="0"/>
              </w:rPr>
              <w:t xml:space="preserve"> giving feedback</w:t>
            </w:r>
            <w:r w:rsidRPr="00001C9C">
              <w:rPr>
                <w:b w:val="0"/>
                <w:bCs/>
              </w:rPr>
              <w:t xml:space="preserve">, </w:t>
            </w:r>
            <w:r w:rsidRPr="00001C9C">
              <w:rPr>
                <w:b w:val="0"/>
                <w:bCs/>
                <w:caps w:val="0"/>
              </w:rPr>
              <w:t>help</w:t>
            </w:r>
            <w:r>
              <w:rPr>
                <w:b w:val="0"/>
                <w:bCs/>
                <w:caps w:val="0"/>
              </w:rPr>
              <w:t>ed</w:t>
            </w:r>
            <w:r w:rsidRPr="00001C9C">
              <w:rPr>
                <w:b w:val="0"/>
                <w:bCs/>
                <w:caps w:val="0"/>
              </w:rPr>
              <w:t xml:space="preserve"> with trainings and hiring fairs, and communicate</w:t>
            </w:r>
            <w:r>
              <w:rPr>
                <w:b w:val="0"/>
                <w:bCs/>
                <w:caps w:val="0"/>
              </w:rPr>
              <w:t>d</w:t>
            </w:r>
            <w:r w:rsidRPr="00001C9C">
              <w:rPr>
                <w:b w:val="0"/>
                <w:bCs/>
                <w:caps w:val="0"/>
              </w:rPr>
              <w:t xml:space="preserve"> information between employers and other tutors.</w:t>
            </w:r>
            <w:r>
              <w:rPr>
                <w:b w:val="0"/>
                <w:bCs/>
                <w:caps w:val="0"/>
              </w:rPr>
              <w:t xml:space="preserve"> Responsible for creation of center-wide social events. </w:t>
            </w:r>
          </w:p>
        </w:tc>
      </w:tr>
      <w:tr w:rsidR="00F61DF9" w:rsidRPr="00CF1A49" w14:paraId="50BF2D4C" w14:textId="77777777" w:rsidTr="00310D99">
        <w:tc>
          <w:tcPr>
            <w:tcW w:w="9290" w:type="dxa"/>
            <w:tcMar>
              <w:top w:w="216" w:type="dxa"/>
            </w:tcMar>
          </w:tcPr>
          <w:p w14:paraId="3AFF9958" w14:textId="77777777" w:rsidR="00755F16" w:rsidRPr="00CF1A49" w:rsidRDefault="00755F16" w:rsidP="00755F16">
            <w:pPr>
              <w:pStyle w:val="Heading3"/>
              <w:contextualSpacing w:val="0"/>
              <w:jc w:val="both"/>
            </w:pPr>
            <w:r>
              <w:t>J</w:t>
            </w:r>
            <w:r w:rsidRPr="002F139E">
              <w:t>a</w:t>
            </w:r>
            <w:r>
              <w:t>nu</w:t>
            </w:r>
            <w:r w:rsidRPr="002F139E">
              <w:t>a</w:t>
            </w:r>
            <w:r>
              <w:t>ry 2019 – MAY 2019</w:t>
            </w:r>
          </w:p>
          <w:p w14:paraId="7AAA9391" w14:textId="77777777" w:rsidR="00755F16" w:rsidRPr="00CF1A49" w:rsidRDefault="00755F16" w:rsidP="00755F16">
            <w:pPr>
              <w:pStyle w:val="Heading2"/>
              <w:contextualSpacing w:val="0"/>
              <w:jc w:val="both"/>
            </w:pPr>
            <w:r w:rsidRPr="00915A84">
              <w:t>PEER-ASSISTED LEARNING LEADER</w:t>
            </w:r>
            <w:r>
              <w:t>,</w:t>
            </w:r>
            <w:r w:rsidRPr="00915A84">
              <w:t xml:space="preserve"> </w:t>
            </w:r>
            <w:r>
              <w:rPr>
                <w:rStyle w:val="SubtleReference"/>
              </w:rPr>
              <w:t>Stony brook, ny</w:t>
            </w:r>
          </w:p>
          <w:p w14:paraId="2B32A3B5" w14:textId="7CEC1044" w:rsidR="00F61DF9" w:rsidRDefault="00755F16" w:rsidP="00755F16">
            <w:pPr>
              <w:pStyle w:val="ListParagraph"/>
              <w:numPr>
                <w:ilvl w:val="0"/>
                <w:numId w:val="16"/>
              </w:numPr>
              <w:jc w:val="both"/>
            </w:pPr>
            <w:r>
              <w:t xml:space="preserve">Hosted </w:t>
            </w:r>
            <w:r w:rsidRPr="00915A84">
              <w:t>PAL Sessions, offer</w:t>
            </w:r>
            <w:r>
              <w:t>ed</w:t>
            </w:r>
            <w:r w:rsidRPr="00915A84">
              <w:t xml:space="preserve"> weekly assistance for students taking Calculus A, emphasizing both group work and individual learning. Frequent contact with professor and two other PAL Leaders.</w:t>
            </w:r>
            <w:r>
              <w:t xml:space="preserve"> Created own lesson plans based on the material covered in class.</w:t>
            </w:r>
          </w:p>
        </w:tc>
      </w:tr>
      <w:tr w:rsidR="00154824" w:rsidRPr="00CF1A49" w14:paraId="47C2FD64" w14:textId="77777777" w:rsidTr="00310D99">
        <w:tc>
          <w:tcPr>
            <w:tcW w:w="9290" w:type="dxa"/>
            <w:tcMar>
              <w:top w:w="216" w:type="dxa"/>
            </w:tcMar>
          </w:tcPr>
          <w:p w14:paraId="36BFBC6D" w14:textId="77777777" w:rsidR="00755F16" w:rsidRPr="00755F16" w:rsidRDefault="00755F16" w:rsidP="00755F16">
            <w:pPr>
              <w:contextualSpacing w:val="0"/>
              <w:jc w:val="both"/>
              <w:outlineLvl w:val="2"/>
              <w:rPr>
                <w:rFonts w:eastAsiaTheme="majorEastAsia" w:cstheme="majorBidi"/>
                <w:b/>
                <w:caps/>
                <w:szCs w:val="24"/>
              </w:rPr>
            </w:pPr>
            <w:r w:rsidRPr="00755F16">
              <w:rPr>
                <w:rFonts w:eastAsiaTheme="majorEastAsia" w:cstheme="majorBidi"/>
                <w:b/>
                <w:caps/>
                <w:szCs w:val="24"/>
              </w:rPr>
              <w:t>September 2018 – MAY 2021</w:t>
            </w:r>
          </w:p>
          <w:p w14:paraId="74AC7ECE" w14:textId="77777777" w:rsidR="00755F16" w:rsidRPr="00755F16" w:rsidRDefault="00755F16" w:rsidP="00755F16">
            <w:pPr>
              <w:spacing w:after="40"/>
              <w:contextualSpacing w:val="0"/>
              <w:jc w:val="both"/>
              <w:outlineLvl w:val="1"/>
              <w:rPr>
                <w:rFonts w:eastAsiaTheme="majorEastAsia" w:cstheme="majorBidi"/>
                <w:b/>
                <w:caps/>
                <w:color w:val="1D824C" w:themeColor="accent1"/>
                <w:sz w:val="26"/>
                <w:szCs w:val="26"/>
              </w:rPr>
            </w:pPr>
            <w:r w:rsidRPr="00755F16">
              <w:rPr>
                <w:rFonts w:eastAsiaTheme="majorEastAsia" w:cstheme="majorBidi"/>
                <w:b/>
                <w:caps/>
                <w:color w:val="1D824C" w:themeColor="accent1"/>
                <w:sz w:val="26"/>
                <w:szCs w:val="26"/>
              </w:rPr>
              <w:t xml:space="preserve">aSTC Peer tutor, </w:t>
            </w:r>
            <w:r w:rsidRPr="00755F16">
              <w:rPr>
                <w:rFonts w:eastAsiaTheme="majorEastAsia" w:cstheme="majorBidi"/>
                <w:caps/>
                <w:smallCaps/>
                <w:sz w:val="26"/>
                <w:szCs w:val="26"/>
              </w:rPr>
              <w:t>Stony brook, ny</w:t>
            </w:r>
          </w:p>
          <w:p w14:paraId="1889A38B" w14:textId="77777777" w:rsidR="00755F16" w:rsidRPr="00755F16" w:rsidRDefault="00755F16" w:rsidP="00755F16">
            <w:pPr>
              <w:numPr>
                <w:ilvl w:val="0"/>
                <w:numId w:val="16"/>
              </w:numPr>
              <w:contextualSpacing w:val="0"/>
              <w:jc w:val="both"/>
            </w:pPr>
            <w:r w:rsidRPr="00755F16">
              <w:t>Tutored Calculus I and II, graph theory, combinatorics, upper division probability statistics, operations research, and computational geometry, worked on concepts and problems in weekly hour-long one-on-one meetings and achieving better grades and understanding of the subject matter while discussing study strategies and general college tips.</w:t>
            </w:r>
          </w:p>
          <w:p w14:paraId="56990789" w14:textId="7353C4F7" w:rsidR="00154824" w:rsidRDefault="00755F16" w:rsidP="00755F16">
            <w:pPr>
              <w:pStyle w:val="Heading3"/>
              <w:numPr>
                <w:ilvl w:val="0"/>
                <w:numId w:val="16"/>
              </w:numPr>
              <w:jc w:val="both"/>
            </w:pPr>
            <w:r w:rsidRPr="00755F16">
              <w:rPr>
                <w:rFonts w:eastAsiaTheme="minorHAnsi" w:cstheme="minorBidi"/>
                <w:b w:val="0"/>
                <w:caps w:val="0"/>
                <w:szCs w:val="22"/>
              </w:rPr>
              <w:t>Tutor training towards CRLA certification, level 3 attained in December 2019.</w:t>
            </w:r>
          </w:p>
        </w:tc>
      </w:tr>
    </w:tbl>
    <w:p w14:paraId="51398E95" w14:textId="2EC4DF04" w:rsidR="00DA59AA" w:rsidRPr="00CF1A49" w:rsidRDefault="0028434D" w:rsidP="00DD1D96">
      <w:pPr>
        <w:pStyle w:val="Heading1"/>
        <w:jc w:val="both"/>
      </w:pPr>
      <w:r>
        <w:t>ACTIVITIES AND LEADERSHIP</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CB75D8" w:rsidRPr="00CF1A49" w14:paraId="60E9D460" w14:textId="77777777" w:rsidTr="00CB75D8">
        <w:tc>
          <w:tcPr>
            <w:tcW w:w="9290" w:type="dxa"/>
          </w:tcPr>
          <w:p w14:paraId="56147710" w14:textId="37808B75" w:rsidR="00CB75D8" w:rsidRPr="00CF1A49" w:rsidRDefault="0045218B" w:rsidP="00CB75D8">
            <w:pPr>
              <w:pStyle w:val="Heading3"/>
              <w:contextualSpacing w:val="0"/>
              <w:jc w:val="both"/>
            </w:pPr>
            <w:r>
              <w:t xml:space="preserve">AUGUST 2022 – </w:t>
            </w:r>
            <w:r w:rsidR="00004B19">
              <w:t>MAY 2023</w:t>
            </w:r>
          </w:p>
          <w:p w14:paraId="6A28860A" w14:textId="5A89B9B9" w:rsidR="00CB75D8" w:rsidRPr="00CF1A49" w:rsidRDefault="0045218B" w:rsidP="00CB75D8">
            <w:pPr>
              <w:pStyle w:val="Heading2"/>
              <w:contextualSpacing w:val="0"/>
              <w:jc w:val="both"/>
            </w:pPr>
            <w:r>
              <w:t>operations research graduate organization co-</w:t>
            </w:r>
            <w:r w:rsidR="00CB75D8">
              <w:t>president</w:t>
            </w:r>
          </w:p>
          <w:p w14:paraId="2FB57F85" w14:textId="0952D4CD" w:rsidR="00CB75D8" w:rsidRPr="00CB75D8" w:rsidRDefault="003B2763" w:rsidP="00641ABE">
            <w:pPr>
              <w:pStyle w:val="Heading3"/>
              <w:numPr>
                <w:ilvl w:val="0"/>
                <w:numId w:val="16"/>
              </w:numPr>
              <w:spacing w:after="240"/>
              <w:contextualSpacing w:val="0"/>
              <w:jc w:val="both"/>
              <w:rPr>
                <w:b w:val="0"/>
                <w:bCs/>
              </w:rPr>
            </w:pPr>
            <w:r>
              <w:rPr>
                <w:b w:val="0"/>
                <w:bCs/>
                <w:caps w:val="0"/>
              </w:rPr>
              <w:lastRenderedPageBreak/>
              <w:t>Coordinates departmental initiatives</w:t>
            </w:r>
            <w:r w:rsidR="00117A55">
              <w:rPr>
                <w:b w:val="0"/>
                <w:bCs/>
                <w:caps w:val="0"/>
              </w:rPr>
              <w:t xml:space="preserve"> for the department, improving student and department life</w:t>
            </w:r>
            <w:r w:rsidR="005C51FA">
              <w:rPr>
                <w:b w:val="0"/>
                <w:bCs/>
                <w:caps w:val="0"/>
              </w:rPr>
              <w:t xml:space="preserve">, </w:t>
            </w:r>
            <w:r w:rsidR="004971A2">
              <w:rPr>
                <w:b w:val="0"/>
                <w:bCs/>
                <w:caps w:val="0"/>
              </w:rPr>
              <w:t>varying from social events, parts of the general upkeep of the department</w:t>
            </w:r>
            <w:r w:rsidR="006655CC">
              <w:rPr>
                <w:b w:val="0"/>
                <w:bCs/>
                <w:caps w:val="0"/>
              </w:rPr>
              <w:t>, and more academic oriented events.</w:t>
            </w:r>
          </w:p>
        </w:tc>
      </w:tr>
      <w:tr w:rsidR="0028434D" w:rsidRPr="00CF1A49" w14:paraId="05D9CB5C" w14:textId="77777777" w:rsidTr="00CB75D8">
        <w:tc>
          <w:tcPr>
            <w:tcW w:w="9290" w:type="dxa"/>
          </w:tcPr>
          <w:p w14:paraId="1CF73FCF" w14:textId="0A6994C4" w:rsidR="00641ABE" w:rsidRPr="00CF1A49" w:rsidRDefault="00641ABE" w:rsidP="00641ABE">
            <w:pPr>
              <w:pStyle w:val="Heading3"/>
              <w:contextualSpacing w:val="0"/>
              <w:jc w:val="both"/>
            </w:pPr>
            <w:r>
              <w:lastRenderedPageBreak/>
              <w:t xml:space="preserve">September 2019 </w:t>
            </w:r>
            <w:r w:rsidR="002D4398">
              <w:t>–</w:t>
            </w:r>
            <w:r>
              <w:t xml:space="preserve"> </w:t>
            </w:r>
            <w:r w:rsidR="002D4398">
              <w:t>MAY 2021</w:t>
            </w:r>
          </w:p>
          <w:p w14:paraId="5457B1DA" w14:textId="2F42DD0E" w:rsidR="00641ABE" w:rsidRPr="00CF1A49" w:rsidRDefault="00B46D35" w:rsidP="00641ABE">
            <w:pPr>
              <w:pStyle w:val="Heading2"/>
              <w:contextualSpacing w:val="0"/>
              <w:jc w:val="both"/>
            </w:pPr>
            <w:r>
              <w:t>Honors College president</w:t>
            </w:r>
          </w:p>
          <w:p w14:paraId="03CAFA76" w14:textId="7658CD44" w:rsidR="00641ABE" w:rsidRPr="00B46D35" w:rsidRDefault="002E32D4" w:rsidP="00AC7C3A">
            <w:pPr>
              <w:pStyle w:val="Heading3"/>
              <w:numPr>
                <w:ilvl w:val="0"/>
                <w:numId w:val="16"/>
              </w:numPr>
              <w:spacing w:after="240"/>
              <w:contextualSpacing w:val="0"/>
              <w:jc w:val="both"/>
              <w:rPr>
                <w:b w:val="0"/>
                <w:bCs/>
              </w:rPr>
            </w:pPr>
            <w:r>
              <w:rPr>
                <w:b w:val="0"/>
                <w:bCs/>
                <w:caps w:val="0"/>
              </w:rPr>
              <w:t>Manage</w:t>
            </w:r>
            <w:r w:rsidR="00012C31">
              <w:rPr>
                <w:b w:val="0"/>
                <w:bCs/>
                <w:caps w:val="0"/>
              </w:rPr>
              <w:t>d</w:t>
            </w:r>
            <w:r>
              <w:rPr>
                <w:b w:val="0"/>
                <w:bCs/>
                <w:caps w:val="0"/>
              </w:rPr>
              <w:t xml:space="preserve"> $5000 yearly budget for 400 students </w:t>
            </w:r>
            <w:r w:rsidR="009550E7">
              <w:rPr>
                <w:b w:val="0"/>
                <w:bCs/>
                <w:caps w:val="0"/>
              </w:rPr>
              <w:t xml:space="preserve">and organization of multiple events </w:t>
            </w:r>
            <w:r w:rsidR="00DD38B4" w:rsidRPr="00DD38B4">
              <w:rPr>
                <w:b w:val="0"/>
                <w:bCs/>
                <w:caps w:val="0"/>
              </w:rPr>
              <w:t xml:space="preserve">including trips to </w:t>
            </w:r>
            <w:r w:rsidR="00DD38B4">
              <w:rPr>
                <w:b w:val="0"/>
                <w:bCs/>
                <w:caps w:val="0"/>
              </w:rPr>
              <w:t>N</w:t>
            </w:r>
            <w:r w:rsidR="00DD38B4" w:rsidRPr="00DD38B4">
              <w:rPr>
                <w:b w:val="0"/>
                <w:bCs/>
                <w:caps w:val="0"/>
              </w:rPr>
              <w:t xml:space="preserve">ew </w:t>
            </w:r>
            <w:r w:rsidR="00DD38B4">
              <w:rPr>
                <w:b w:val="0"/>
                <w:bCs/>
                <w:caps w:val="0"/>
              </w:rPr>
              <w:t>Y</w:t>
            </w:r>
            <w:r w:rsidR="00DD38B4" w:rsidRPr="00DD38B4">
              <w:rPr>
                <w:b w:val="0"/>
                <w:bCs/>
                <w:caps w:val="0"/>
              </w:rPr>
              <w:t xml:space="preserve">ork </w:t>
            </w:r>
            <w:r w:rsidR="00DD38B4">
              <w:rPr>
                <w:b w:val="0"/>
                <w:bCs/>
                <w:caps w:val="0"/>
              </w:rPr>
              <w:t>C</w:t>
            </w:r>
            <w:r w:rsidR="00DD38B4" w:rsidRPr="00DD38B4">
              <w:rPr>
                <w:b w:val="0"/>
                <w:bCs/>
                <w:caps w:val="0"/>
              </w:rPr>
              <w:t>ity, a barbecue, and game night</w:t>
            </w:r>
            <w:r w:rsidR="00DD38B4">
              <w:rPr>
                <w:b w:val="0"/>
                <w:bCs/>
                <w:caps w:val="0"/>
              </w:rPr>
              <w:t>s</w:t>
            </w:r>
            <w:r w:rsidR="008355B8">
              <w:rPr>
                <w:b w:val="0"/>
                <w:bCs/>
                <w:caps w:val="0"/>
              </w:rPr>
              <w:t>. R</w:t>
            </w:r>
            <w:r w:rsidR="00012C31">
              <w:rPr>
                <w:b w:val="0"/>
                <w:bCs/>
                <w:caps w:val="0"/>
              </w:rPr>
              <w:t>an</w:t>
            </w:r>
            <w:r w:rsidR="008355B8">
              <w:rPr>
                <w:b w:val="0"/>
                <w:bCs/>
                <w:caps w:val="0"/>
              </w:rPr>
              <w:t xml:space="preserve"> weekly</w:t>
            </w:r>
            <w:r w:rsidR="0066603B">
              <w:rPr>
                <w:b w:val="0"/>
                <w:bCs/>
                <w:caps w:val="0"/>
              </w:rPr>
              <w:t xml:space="preserve"> </w:t>
            </w:r>
            <w:r w:rsidR="008355B8">
              <w:rPr>
                <w:b w:val="0"/>
                <w:bCs/>
                <w:caps w:val="0"/>
              </w:rPr>
              <w:t xml:space="preserve">meetings with Class Representatives </w:t>
            </w:r>
            <w:r w:rsidR="0066603B">
              <w:rPr>
                <w:b w:val="0"/>
                <w:bCs/>
                <w:caps w:val="0"/>
              </w:rPr>
              <w:t xml:space="preserve">and weekly 1-on-1 meetings with Honors College staff. </w:t>
            </w:r>
          </w:p>
          <w:p w14:paraId="77903D05" w14:textId="41E831CA" w:rsidR="00AC7C3A" w:rsidRPr="00CF1A49" w:rsidRDefault="00AC7C3A" w:rsidP="00AC7C3A">
            <w:pPr>
              <w:pStyle w:val="Heading3"/>
              <w:jc w:val="both"/>
            </w:pPr>
            <w:r>
              <w:t xml:space="preserve">September 2017 </w:t>
            </w:r>
            <w:r w:rsidR="00641ABE">
              <w:t>–</w:t>
            </w:r>
            <w:r>
              <w:t xml:space="preserve"> </w:t>
            </w:r>
            <w:r w:rsidR="00641ABE">
              <w:t>MAY 2019</w:t>
            </w:r>
          </w:p>
          <w:p w14:paraId="7381DF80" w14:textId="77777777" w:rsidR="00AC7C3A" w:rsidRPr="00CF1A49" w:rsidRDefault="00AC7C3A" w:rsidP="00AC7C3A">
            <w:pPr>
              <w:pStyle w:val="Heading2"/>
              <w:jc w:val="both"/>
            </w:pPr>
            <w:r w:rsidRPr="00522B48">
              <w:t>Residence hall executive board member</w:t>
            </w:r>
          </w:p>
          <w:p w14:paraId="6A276EFD" w14:textId="6FC88D32" w:rsidR="0028434D" w:rsidRPr="00CF1A49" w:rsidRDefault="00675A9D" w:rsidP="00675A9D">
            <w:pPr>
              <w:pStyle w:val="ListParagraph"/>
              <w:numPr>
                <w:ilvl w:val="0"/>
                <w:numId w:val="16"/>
              </w:numPr>
            </w:pPr>
            <w:r>
              <w:t xml:space="preserve">Regularly </w:t>
            </w:r>
            <w:r w:rsidRPr="00675A9D">
              <w:t>host</w:t>
            </w:r>
            <w:r w:rsidR="00012C31">
              <w:t>ed</w:t>
            </w:r>
            <w:r w:rsidRPr="00675A9D">
              <w:t xml:space="preserve"> programs for the residence hall centering around both educational and social programs to foster one of the most active residence hall communities on campus, as well as directing events for charity fundraising.</w:t>
            </w:r>
          </w:p>
        </w:tc>
      </w:tr>
      <w:tr w:rsidR="0028434D" w:rsidRPr="00CF1A49" w14:paraId="22B556C5" w14:textId="77777777" w:rsidTr="00CB75D8">
        <w:tc>
          <w:tcPr>
            <w:tcW w:w="9290" w:type="dxa"/>
            <w:tcMar>
              <w:top w:w="216" w:type="dxa"/>
            </w:tcMar>
          </w:tcPr>
          <w:p w14:paraId="7393E8E8" w14:textId="4847EB0D" w:rsidR="00675A9D" w:rsidRPr="00CF1A49" w:rsidRDefault="00675A9D" w:rsidP="00675A9D">
            <w:pPr>
              <w:pStyle w:val="Heading3"/>
              <w:jc w:val="both"/>
            </w:pPr>
            <w:r>
              <w:t xml:space="preserve">September 2018 </w:t>
            </w:r>
            <w:r w:rsidR="00641ABE">
              <w:t>–</w:t>
            </w:r>
            <w:r>
              <w:t xml:space="preserve"> </w:t>
            </w:r>
            <w:r w:rsidR="00641ABE">
              <w:t>may 2019</w:t>
            </w:r>
          </w:p>
          <w:p w14:paraId="7A803830" w14:textId="53E68BEE" w:rsidR="00675A9D" w:rsidRDefault="00675A9D" w:rsidP="00EA72A4">
            <w:pPr>
              <w:pStyle w:val="Heading2"/>
              <w:jc w:val="both"/>
            </w:pPr>
            <w:r>
              <w:t>Honors college cl</w:t>
            </w:r>
            <w:r w:rsidRPr="00484B0F">
              <w:t>a</w:t>
            </w:r>
            <w:r>
              <w:t>ss represent</w:t>
            </w:r>
            <w:r w:rsidRPr="00484B0F">
              <w:t>a</w:t>
            </w:r>
            <w:r>
              <w:t>tive</w:t>
            </w:r>
          </w:p>
          <w:p w14:paraId="2E76E82A" w14:textId="65AEE32B" w:rsidR="0028434D" w:rsidRDefault="0066603B" w:rsidP="00EA72A4">
            <w:pPr>
              <w:pStyle w:val="ListParagraph"/>
              <w:numPr>
                <w:ilvl w:val="0"/>
                <w:numId w:val="16"/>
              </w:numPr>
            </w:pPr>
            <w:r>
              <w:t>Help</w:t>
            </w:r>
            <w:r w:rsidR="00804012">
              <w:t>ed</w:t>
            </w:r>
            <w:r>
              <w:t xml:space="preserve"> to organize</w:t>
            </w:r>
            <w:r w:rsidR="00EA72A4">
              <w:t xml:space="preserve"> </w:t>
            </w:r>
            <w:r w:rsidR="00EA72A4" w:rsidRPr="00EA72A4">
              <w:t>multiple events throughout the year. Connect</w:t>
            </w:r>
            <w:r w:rsidR="00804012">
              <w:t>ed</w:t>
            </w:r>
            <w:r w:rsidR="00EA72A4" w:rsidRPr="00EA72A4">
              <w:t xml:space="preserve"> the Board with the Class of 2021, regularly updating on ongoing events.</w:t>
            </w:r>
          </w:p>
        </w:tc>
      </w:tr>
      <w:tr w:rsidR="00EA72A4" w:rsidRPr="00CF1A49" w14:paraId="2FD0CBE9" w14:textId="77777777" w:rsidTr="00CB75D8">
        <w:tc>
          <w:tcPr>
            <w:tcW w:w="9290" w:type="dxa"/>
            <w:tcMar>
              <w:top w:w="216" w:type="dxa"/>
            </w:tcMar>
          </w:tcPr>
          <w:p w14:paraId="519FB7BC" w14:textId="2B765E1E" w:rsidR="00711B84" w:rsidRPr="00CF1A49" w:rsidRDefault="00711B84" w:rsidP="00711B84">
            <w:pPr>
              <w:pStyle w:val="Heading3"/>
              <w:jc w:val="both"/>
            </w:pPr>
            <w:r w:rsidRPr="00484B0F">
              <w:t>a</w:t>
            </w:r>
            <w:r>
              <w:t xml:space="preserve">ugust 2018 </w:t>
            </w:r>
            <w:r w:rsidR="00591353">
              <w:t>–</w:t>
            </w:r>
            <w:r>
              <w:t xml:space="preserve"> </w:t>
            </w:r>
            <w:r w:rsidR="00591353">
              <w:t>MAY 2021</w:t>
            </w:r>
          </w:p>
          <w:p w14:paraId="77589883" w14:textId="77777777" w:rsidR="00711B84" w:rsidRPr="00CF1A49" w:rsidRDefault="00711B84" w:rsidP="00711B84">
            <w:pPr>
              <w:pStyle w:val="Heading2"/>
              <w:jc w:val="both"/>
            </w:pPr>
            <w:r>
              <w:t>honors college big sibling</w:t>
            </w:r>
          </w:p>
          <w:p w14:paraId="0335537E" w14:textId="36BB5B68" w:rsidR="00EA72A4" w:rsidRDefault="00711B84" w:rsidP="00711B84">
            <w:pPr>
              <w:pStyle w:val="ListBullet"/>
              <w:numPr>
                <w:ilvl w:val="0"/>
                <w:numId w:val="16"/>
              </w:numPr>
              <w:jc w:val="both"/>
            </w:pPr>
            <w:r>
              <w:t xml:space="preserve">Facilitated </w:t>
            </w:r>
            <w:r w:rsidRPr="00711B84">
              <w:t>the integration of incoming Honors College freshmen to college life, including frequent follow-ups during the whole year.</w:t>
            </w:r>
          </w:p>
        </w:tc>
      </w:tr>
      <w:tr w:rsidR="00EA72A4" w:rsidRPr="00CF1A49" w14:paraId="36F02547" w14:textId="77777777" w:rsidTr="00CB75D8">
        <w:tc>
          <w:tcPr>
            <w:tcW w:w="9290" w:type="dxa"/>
            <w:tcMar>
              <w:top w:w="216" w:type="dxa"/>
            </w:tcMar>
          </w:tcPr>
          <w:p w14:paraId="50253854" w14:textId="53109FAA" w:rsidR="00075832" w:rsidRPr="00075832" w:rsidRDefault="00591353" w:rsidP="00075832">
            <w:pPr>
              <w:contextualSpacing w:val="0"/>
              <w:jc w:val="both"/>
              <w:outlineLvl w:val="2"/>
              <w:rPr>
                <w:rFonts w:eastAsiaTheme="majorEastAsia" w:cstheme="majorBidi"/>
                <w:b/>
                <w:caps/>
                <w:szCs w:val="24"/>
              </w:rPr>
            </w:pPr>
            <w:r>
              <w:rPr>
                <w:rFonts w:eastAsiaTheme="majorEastAsia" w:cstheme="majorBidi"/>
                <w:b/>
                <w:caps/>
                <w:szCs w:val="24"/>
              </w:rPr>
              <w:t>MARCH 2016</w:t>
            </w:r>
            <w:r w:rsidR="00075832" w:rsidRPr="00075832">
              <w:rPr>
                <w:rFonts w:eastAsiaTheme="majorEastAsia" w:cstheme="majorBidi"/>
                <w:b/>
                <w:caps/>
                <w:szCs w:val="24"/>
              </w:rPr>
              <w:t xml:space="preserve"> </w:t>
            </w:r>
            <w:r>
              <w:rPr>
                <w:rFonts w:eastAsiaTheme="majorEastAsia" w:cstheme="majorBidi"/>
                <w:b/>
                <w:caps/>
                <w:szCs w:val="24"/>
              </w:rPr>
              <w:t>–</w:t>
            </w:r>
            <w:r w:rsidR="00075832" w:rsidRPr="00075832">
              <w:rPr>
                <w:rFonts w:eastAsiaTheme="majorEastAsia" w:cstheme="majorBidi"/>
                <w:b/>
                <w:caps/>
                <w:szCs w:val="24"/>
              </w:rPr>
              <w:t xml:space="preserve"> </w:t>
            </w:r>
            <w:r>
              <w:rPr>
                <w:rFonts w:eastAsiaTheme="majorEastAsia" w:cstheme="majorBidi"/>
                <w:b/>
                <w:caps/>
                <w:szCs w:val="24"/>
              </w:rPr>
              <w:t>MAY 2016</w:t>
            </w:r>
          </w:p>
          <w:p w14:paraId="3EEECC8D" w14:textId="0296953C" w:rsidR="00075832" w:rsidRPr="00075832" w:rsidRDefault="00603B5C" w:rsidP="00075832">
            <w:pPr>
              <w:spacing w:after="40"/>
              <w:contextualSpacing w:val="0"/>
              <w:jc w:val="both"/>
              <w:outlineLvl w:val="1"/>
              <w:rPr>
                <w:rFonts w:eastAsiaTheme="majorEastAsia" w:cstheme="majorBidi"/>
                <w:b/>
                <w:caps/>
                <w:color w:val="1D824C" w:themeColor="accent1"/>
                <w:sz w:val="26"/>
                <w:szCs w:val="26"/>
              </w:rPr>
            </w:pPr>
            <w:r>
              <w:rPr>
                <w:rFonts w:eastAsiaTheme="majorEastAsia" w:cstheme="majorBidi"/>
                <w:b/>
                <w:caps/>
                <w:color w:val="1D824C" w:themeColor="accent1"/>
                <w:sz w:val="26"/>
                <w:szCs w:val="26"/>
              </w:rPr>
              <w:t>SAT “MATH FELLOW”</w:t>
            </w:r>
          </w:p>
          <w:p w14:paraId="782B79E4" w14:textId="2FCE7CD3" w:rsidR="00EA72A4" w:rsidRDefault="00596844" w:rsidP="00075832">
            <w:pPr>
              <w:pStyle w:val="Heading3"/>
              <w:numPr>
                <w:ilvl w:val="0"/>
                <w:numId w:val="16"/>
              </w:numPr>
              <w:jc w:val="both"/>
            </w:pPr>
            <w:r>
              <w:rPr>
                <w:rFonts w:eastAsiaTheme="minorHAnsi" w:cstheme="minorBidi"/>
                <w:b w:val="0"/>
                <w:caps w:val="0"/>
                <w:szCs w:val="22"/>
              </w:rPr>
              <w:t>Started a program and taught math in English to other students taking the SAT, because none had ever learned math in English. Raised everyone’s scores significantly</w:t>
            </w:r>
            <w:r w:rsidR="00B61C75">
              <w:rPr>
                <w:rFonts w:eastAsiaTheme="minorHAnsi" w:cstheme="minorBidi"/>
                <w:b w:val="0"/>
                <w:caps w:val="0"/>
                <w:szCs w:val="22"/>
              </w:rPr>
              <w:t xml:space="preserve"> – over 100 points on average</w:t>
            </w:r>
            <w:r w:rsidR="00603B5C">
              <w:rPr>
                <w:rFonts w:eastAsiaTheme="minorHAnsi" w:cstheme="minorBidi"/>
                <w:b w:val="0"/>
                <w:caps w:val="0"/>
                <w:szCs w:val="22"/>
              </w:rPr>
              <w:t>.</w:t>
            </w:r>
          </w:p>
        </w:tc>
      </w:tr>
    </w:tbl>
    <w:p w14:paraId="5DA38385" w14:textId="0ACB6C7A" w:rsidR="00484B0F" w:rsidRDefault="00484B0F" w:rsidP="00DD1D96">
      <w:pPr>
        <w:pStyle w:val="ListBullet"/>
        <w:numPr>
          <w:ilvl w:val="0"/>
          <w:numId w:val="0"/>
        </w:numPr>
        <w:jc w:val="both"/>
      </w:pPr>
    </w:p>
    <w:p w14:paraId="4E193CA3" w14:textId="4B68EFF3" w:rsidR="002F626B" w:rsidRPr="00CF1A49" w:rsidRDefault="002F626B" w:rsidP="002F626B">
      <w:pPr>
        <w:pStyle w:val="Heading1"/>
        <w:jc w:val="both"/>
      </w:pPr>
      <w:r>
        <w:t>TEACHING</w:t>
      </w:r>
    </w:p>
    <w:p w14:paraId="3ADD681E" w14:textId="2F6A8BD9" w:rsidR="002F626B" w:rsidRPr="0076062B" w:rsidRDefault="00A1003F" w:rsidP="002F626B">
      <w:pPr>
        <w:pStyle w:val="Heading2"/>
        <w:jc w:val="both"/>
      </w:pPr>
      <w:r>
        <w:t>CORNELL UNIVERSITY</w:t>
      </w:r>
      <w:r w:rsidR="002F626B" w:rsidRPr="0076062B">
        <w:t xml:space="preserve">, </w:t>
      </w:r>
      <w:r>
        <w:rPr>
          <w:rStyle w:val="SubtleReference"/>
        </w:rPr>
        <w:t>ITHACA, NY</w:t>
      </w:r>
    </w:p>
    <w:p w14:paraId="40B8CC54" w14:textId="140CD04D" w:rsidR="004320A6" w:rsidRDefault="004320A6" w:rsidP="004320A6">
      <w:pPr>
        <w:pStyle w:val="ListBullet"/>
        <w:jc w:val="both"/>
      </w:pPr>
      <w:r>
        <w:t>ORIE 3120 (</w:t>
      </w:r>
      <w:r w:rsidRPr="004320A6">
        <w:t>Practical Tools for Operations Research, Machine Learning and Data Science</w:t>
      </w:r>
      <w:r>
        <w:t>) – Spring 2023</w:t>
      </w:r>
    </w:p>
    <w:p w14:paraId="5AF009A9" w14:textId="6DE336C3" w:rsidR="002F626B" w:rsidRDefault="00A1003F" w:rsidP="002F626B">
      <w:pPr>
        <w:pStyle w:val="ListBullet"/>
        <w:jc w:val="both"/>
      </w:pPr>
      <w:r>
        <w:t>MATH 1910</w:t>
      </w:r>
      <w:r w:rsidR="00F10F30">
        <w:t xml:space="preserve"> (Calculus II for Engineers)</w:t>
      </w:r>
      <w:r>
        <w:t xml:space="preserve"> Teaching Assistant</w:t>
      </w:r>
      <w:r w:rsidR="00F80DD3">
        <w:t xml:space="preserve"> – Fall 2021</w:t>
      </w:r>
      <w:r w:rsidR="00B508F6">
        <w:t>, Fall 2022</w:t>
      </w:r>
    </w:p>
    <w:p w14:paraId="145A50CD" w14:textId="34AF38DB" w:rsidR="00F10F30" w:rsidRPr="0076062B" w:rsidRDefault="00F10F30" w:rsidP="00F10F30">
      <w:pPr>
        <w:pStyle w:val="Heading2"/>
        <w:jc w:val="both"/>
      </w:pPr>
      <w:r>
        <w:t>STONY BROOK UNIVERSITY</w:t>
      </w:r>
      <w:r w:rsidRPr="0076062B">
        <w:t xml:space="preserve">, </w:t>
      </w:r>
      <w:r>
        <w:rPr>
          <w:rStyle w:val="SubtleReference"/>
        </w:rPr>
        <w:t>STONY BROOK, NY</w:t>
      </w:r>
    </w:p>
    <w:p w14:paraId="67DA7CFF" w14:textId="1C00B58C" w:rsidR="00F10F30" w:rsidRDefault="00D559E0" w:rsidP="00F10F30">
      <w:pPr>
        <w:pStyle w:val="ListBullet"/>
        <w:jc w:val="both"/>
        <w:rPr>
          <w:lang w:val="fr-FR"/>
        </w:rPr>
      </w:pPr>
      <w:r w:rsidRPr="00D559E0">
        <w:rPr>
          <w:lang w:val="fr-FR"/>
        </w:rPr>
        <w:t>MAT 127 (Calculus C) Course G</w:t>
      </w:r>
      <w:r>
        <w:rPr>
          <w:lang w:val="fr-FR"/>
        </w:rPr>
        <w:t>rader</w:t>
      </w:r>
      <w:r w:rsidR="00F80DD3">
        <w:rPr>
          <w:lang w:val="fr-FR"/>
        </w:rPr>
        <w:t xml:space="preserve"> – Fall 2020</w:t>
      </w:r>
    </w:p>
    <w:p w14:paraId="1285692B" w14:textId="252104B9" w:rsidR="00D559E0" w:rsidRDefault="00D559E0" w:rsidP="00F10F30">
      <w:pPr>
        <w:pStyle w:val="ListBullet"/>
        <w:jc w:val="both"/>
      </w:pPr>
      <w:r w:rsidRPr="00D559E0">
        <w:t>AMS 303 (Graph Theory) Teaching A</w:t>
      </w:r>
      <w:r>
        <w:t>ssistant</w:t>
      </w:r>
      <w:r w:rsidR="00F80DD3">
        <w:t xml:space="preserve"> – Spring 2020</w:t>
      </w:r>
    </w:p>
    <w:p w14:paraId="5391AB80" w14:textId="571A9329" w:rsidR="00D559E0" w:rsidRDefault="00D559E0" w:rsidP="00F10F30">
      <w:pPr>
        <w:pStyle w:val="ListBullet"/>
        <w:jc w:val="both"/>
      </w:pPr>
      <w:r>
        <w:t>A</w:t>
      </w:r>
      <w:r w:rsidR="00F80DD3">
        <w:t>MS 301 (Introduction to Discrete Mathematical Structures) Teaching Assistant – Fall 2019</w:t>
      </w:r>
    </w:p>
    <w:p w14:paraId="318C68F5" w14:textId="46701758" w:rsidR="00F80DD3" w:rsidRPr="00D559E0" w:rsidRDefault="00F80DD3" w:rsidP="00F10F30">
      <w:pPr>
        <w:pStyle w:val="ListBullet"/>
        <w:jc w:val="both"/>
      </w:pPr>
      <w:r>
        <w:t>MAT 211 (Introduction to Linear Algebra) Course Grader – Fall 2019</w:t>
      </w:r>
    </w:p>
    <w:p w14:paraId="390D4B94" w14:textId="77777777" w:rsidR="002F626B" w:rsidRPr="00D559E0" w:rsidRDefault="002F626B" w:rsidP="00DD1D96">
      <w:pPr>
        <w:pStyle w:val="ListBullet"/>
        <w:numPr>
          <w:ilvl w:val="0"/>
          <w:numId w:val="0"/>
        </w:numPr>
        <w:jc w:val="both"/>
      </w:pPr>
    </w:p>
    <w:sdt>
      <w:sdtPr>
        <w:alias w:val="Skills:"/>
        <w:tag w:val="Skills:"/>
        <w:id w:val="-1392877668"/>
        <w:placeholder>
          <w:docPart w:val="9E9DBE2A098541D09472F0D951C5FD78"/>
        </w:placeholder>
        <w:temporary/>
        <w:showingPlcHdr/>
        <w15:appearance w15:val="hidden"/>
      </w:sdtPr>
      <w:sdtContent>
        <w:p w14:paraId="73C4093B" w14:textId="77777777" w:rsidR="00275720" w:rsidRPr="00CF1A49" w:rsidRDefault="00275720" w:rsidP="00275720">
          <w:pPr>
            <w:pStyle w:val="Heading1"/>
            <w:jc w:val="both"/>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275720" w:rsidRPr="006E1507" w14:paraId="2A30FBE3" w14:textId="77777777" w:rsidTr="006E19F1">
        <w:tc>
          <w:tcPr>
            <w:tcW w:w="4675" w:type="dxa"/>
          </w:tcPr>
          <w:p w14:paraId="42A30FE6" w14:textId="77777777" w:rsidR="00275720" w:rsidRPr="00BB62B7" w:rsidRDefault="00275720" w:rsidP="006E19F1">
            <w:pPr>
              <w:pStyle w:val="ListBullet"/>
              <w:contextualSpacing w:val="0"/>
              <w:jc w:val="both"/>
              <w:rPr>
                <w:u w:val="single"/>
              </w:rPr>
            </w:pPr>
            <w:r w:rsidRPr="00BB62B7">
              <w:rPr>
                <w:u w:val="single"/>
              </w:rPr>
              <w:t xml:space="preserve">Computer skills: </w:t>
            </w:r>
          </w:p>
          <w:p w14:paraId="04A5C0F3" w14:textId="6F84E818" w:rsidR="00275720" w:rsidRDefault="00275720" w:rsidP="006E19F1">
            <w:pPr>
              <w:pStyle w:val="ListBullet"/>
              <w:jc w:val="both"/>
            </w:pPr>
            <w:r>
              <w:t>Python</w:t>
            </w:r>
            <w:r w:rsidR="00D953F7">
              <w:t xml:space="preserve"> (</w:t>
            </w:r>
            <w:r w:rsidR="00114E4E">
              <w:t>advanced</w:t>
            </w:r>
            <w:r w:rsidR="00D953F7">
              <w:t>)</w:t>
            </w:r>
          </w:p>
          <w:p w14:paraId="5A4D8195" w14:textId="1F9A9AF7" w:rsidR="003F180E" w:rsidRDefault="003F180E" w:rsidP="006E19F1">
            <w:pPr>
              <w:pStyle w:val="ListBullet"/>
              <w:jc w:val="both"/>
            </w:pPr>
            <w:r>
              <w:t>Gurobi (intermediate-advanced)</w:t>
            </w:r>
          </w:p>
          <w:p w14:paraId="226451CB" w14:textId="2234C397" w:rsidR="00CA674D" w:rsidRDefault="00CA674D" w:rsidP="006E19F1">
            <w:pPr>
              <w:pStyle w:val="ListBullet"/>
              <w:jc w:val="both"/>
            </w:pPr>
            <w:r>
              <w:t>SQL (intermediate)</w:t>
            </w:r>
          </w:p>
          <w:p w14:paraId="65E7EE4F" w14:textId="55435CDC" w:rsidR="00275720" w:rsidRDefault="00275720" w:rsidP="006E19F1">
            <w:pPr>
              <w:pStyle w:val="ListBullet"/>
              <w:jc w:val="both"/>
            </w:pPr>
            <w:r>
              <w:t>R</w:t>
            </w:r>
            <w:r w:rsidR="00D953F7">
              <w:t xml:space="preserve"> (</w:t>
            </w:r>
            <w:r w:rsidR="00491949">
              <w:t>beginner-</w:t>
            </w:r>
            <w:r w:rsidR="00981D79">
              <w:t>intermediate)</w:t>
            </w:r>
          </w:p>
          <w:p w14:paraId="6A5B3785" w14:textId="252DEA2B" w:rsidR="006C482A" w:rsidRDefault="006C482A" w:rsidP="006E19F1">
            <w:pPr>
              <w:pStyle w:val="ListBullet"/>
              <w:jc w:val="both"/>
            </w:pPr>
            <w:r>
              <w:t>Unix</w:t>
            </w:r>
            <w:r w:rsidR="00491949">
              <w:t xml:space="preserve"> (beginner-intermediate)</w:t>
            </w:r>
          </w:p>
          <w:p w14:paraId="1352E2A4" w14:textId="5E6B10C4" w:rsidR="00644A42" w:rsidRPr="006E1507" w:rsidRDefault="00644A42" w:rsidP="00644A42">
            <w:pPr>
              <w:pStyle w:val="ListBullet"/>
              <w:jc w:val="both"/>
            </w:pPr>
            <w:r>
              <w:t>LaTeX (incl</w:t>
            </w:r>
            <w:r w:rsidR="00114E4E">
              <w:t>.</w:t>
            </w:r>
            <w:r>
              <w:t xml:space="preserve"> Beamer</w:t>
            </w:r>
            <w:r w:rsidR="00114E4E">
              <w:t>; advanced</w:t>
            </w:r>
            <w:r>
              <w:t>)</w:t>
            </w:r>
          </w:p>
          <w:p w14:paraId="7261903E" w14:textId="26ED32E8" w:rsidR="00275720" w:rsidRPr="006E1507" w:rsidRDefault="00275720" w:rsidP="00644A42">
            <w:pPr>
              <w:pStyle w:val="ListBullet"/>
              <w:jc w:val="both"/>
            </w:pPr>
            <w:r>
              <w:t xml:space="preserve">Microsoft </w:t>
            </w:r>
            <w:r w:rsidRPr="00BB62B7">
              <w:t>W</w:t>
            </w:r>
            <w:r>
              <w:t xml:space="preserve">ord, Excel </w:t>
            </w:r>
            <w:r w:rsidRPr="00596F40">
              <w:t>a</w:t>
            </w:r>
            <w:r>
              <w:t>nd Po</w:t>
            </w:r>
            <w:r w:rsidRPr="00596F40">
              <w:t>w</w:t>
            </w:r>
            <w:r>
              <w:t>erPoint</w:t>
            </w:r>
          </w:p>
        </w:tc>
        <w:tc>
          <w:tcPr>
            <w:tcW w:w="4675" w:type="dxa"/>
            <w:tcMar>
              <w:left w:w="360" w:type="dxa"/>
            </w:tcMar>
          </w:tcPr>
          <w:p w14:paraId="23E7952F" w14:textId="77777777" w:rsidR="00275720" w:rsidRPr="00BB62B7" w:rsidRDefault="00275720" w:rsidP="006E19F1">
            <w:pPr>
              <w:pStyle w:val="ListBullet"/>
              <w:contextualSpacing w:val="0"/>
              <w:jc w:val="both"/>
              <w:rPr>
                <w:u w:val="single"/>
              </w:rPr>
            </w:pPr>
            <w:r w:rsidRPr="00BB62B7">
              <w:rPr>
                <w:u w:val="single"/>
              </w:rPr>
              <w:t>Languages:</w:t>
            </w:r>
          </w:p>
          <w:p w14:paraId="0652ECE4" w14:textId="77777777" w:rsidR="00275720" w:rsidRDefault="00275720" w:rsidP="006E19F1">
            <w:pPr>
              <w:pStyle w:val="ListBullet"/>
              <w:contextualSpacing w:val="0"/>
              <w:jc w:val="both"/>
            </w:pPr>
            <w:r>
              <w:t>French: N</w:t>
            </w:r>
            <w:r w:rsidRPr="00596F40">
              <w:t>a</w:t>
            </w:r>
            <w:r>
              <w:t>tive spe</w:t>
            </w:r>
            <w:r w:rsidRPr="00596F40">
              <w:t>a</w:t>
            </w:r>
            <w:r>
              <w:t>ker</w:t>
            </w:r>
          </w:p>
          <w:p w14:paraId="36569EE0" w14:textId="77777777" w:rsidR="00275720" w:rsidRDefault="00275720" w:rsidP="006E19F1">
            <w:pPr>
              <w:pStyle w:val="ListBullet"/>
              <w:contextualSpacing w:val="0"/>
              <w:jc w:val="both"/>
            </w:pPr>
            <w:r>
              <w:t>English: Fluent</w:t>
            </w:r>
          </w:p>
          <w:p w14:paraId="3419CC1F" w14:textId="77777777" w:rsidR="00275720" w:rsidRDefault="00275720" w:rsidP="006E19F1">
            <w:pPr>
              <w:pStyle w:val="ListBullet"/>
              <w:contextualSpacing w:val="0"/>
              <w:jc w:val="both"/>
            </w:pPr>
            <w:r>
              <w:t>Germ</w:t>
            </w:r>
            <w:r w:rsidRPr="00596F40">
              <w:t>a</w:t>
            </w:r>
            <w:r>
              <w:t xml:space="preserve">n: </w:t>
            </w:r>
            <w:r w:rsidRPr="00596F40">
              <w:t>A</w:t>
            </w:r>
            <w:r>
              <w:t>dv</w:t>
            </w:r>
            <w:r w:rsidRPr="00596F40">
              <w:t>a</w:t>
            </w:r>
            <w:r>
              <w:t>nced</w:t>
            </w:r>
          </w:p>
          <w:p w14:paraId="5CB88572" w14:textId="77777777" w:rsidR="00275720" w:rsidRPr="006E1507" w:rsidRDefault="00275720" w:rsidP="006E19F1">
            <w:pPr>
              <w:pStyle w:val="ListBullet"/>
              <w:contextualSpacing w:val="0"/>
              <w:jc w:val="both"/>
            </w:pPr>
            <w:r>
              <w:t>Sp</w:t>
            </w:r>
            <w:r w:rsidRPr="00596F40">
              <w:t>a</w:t>
            </w:r>
            <w:r>
              <w:t xml:space="preserve">nish: </w:t>
            </w:r>
            <w:r w:rsidRPr="00596F40">
              <w:t>A</w:t>
            </w:r>
            <w:r>
              <w:t>dv</w:t>
            </w:r>
            <w:r w:rsidRPr="00596F40">
              <w:t>a</w:t>
            </w:r>
            <w:r>
              <w:t>nced</w:t>
            </w:r>
          </w:p>
          <w:p w14:paraId="19F7A706" w14:textId="72B4319D" w:rsidR="00275720" w:rsidRDefault="004320A6" w:rsidP="006E19F1">
            <w:pPr>
              <w:pStyle w:val="ListBullet"/>
              <w:contextualSpacing w:val="0"/>
              <w:jc w:val="both"/>
            </w:pPr>
            <w:r>
              <w:t>Esperanto: Intermediate</w:t>
            </w:r>
          </w:p>
          <w:p w14:paraId="2DE44B7E" w14:textId="1D010F1F" w:rsidR="00114E4E" w:rsidRPr="006E1507" w:rsidRDefault="004320A6" w:rsidP="006E19F1">
            <w:pPr>
              <w:pStyle w:val="ListBullet"/>
              <w:contextualSpacing w:val="0"/>
              <w:jc w:val="both"/>
            </w:pPr>
            <w:r>
              <w:t xml:space="preserve">Polish: </w:t>
            </w:r>
            <w:r w:rsidR="000A2F30">
              <w:t>Intermediate</w:t>
            </w:r>
          </w:p>
        </w:tc>
      </w:tr>
    </w:tbl>
    <w:p w14:paraId="4FB95EF6" w14:textId="6D42F5C3" w:rsidR="00E90EF8" w:rsidRPr="00CF1A49" w:rsidRDefault="0076062B" w:rsidP="00DD1D96">
      <w:pPr>
        <w:pStyle w:val="Heading1"/>
        <w:jc w:val="both"/>
      </w:pPr>
      <w:r w:rsidRPr="00484B0F">
        <w:t>a</w:t>
      </w:r>
      <w:r w:rsidR="005F4B58">
        <w:t>ddition</w:t>
      </w:r>
      <w:r w:rsidR="005F4B58" w:rsidRPr="00484B0F">
        <w:t>a</w:t>
      </w:r>
      <w:r w:rsidR="005F4B58">
        <w:t>l progr</w:t>
      </w:r>
      <w:r w:rsidR="005F4B58" w:rsidRPr="00484B0F">
        <w:t>a</w:t>
      </w:r>
      <w:r w:rsidR="005F4B58">
        <w:t xml:space="preserve">ms </w:t>
      </w:r>
      <w:r w:rsidR="005F4B58" w:rsidRPr="00484B0F">
        <w:t>a</w:t>
      </w:r>
      <w:r w:rsidR="005F4B58">
        <w:t xml:space="preserve">nd </w:t>
      </w:r>
      <w:r w:rsidR="005F4B58" w:rsidRPr="00484B0F">
        <w:t>a</w:t>
      </w:r>
      <w:r w:rsidR="005F4B58">
        <w:t>ctivities</w:t>
      </w:r>
    </w:p>
    <w:p w14:paraId="78667414" w14:textId="12DE94BA" w:rsidR="00BC5187" w:rsidRPr="00CF1A49" w:rsidRDefault="00BC5187" w:rsidP="00BC5187">
      <w:pPr>
        <w:pStyle w:val="Heading3"/>
        <w:jc w:val="both"/>
      </w:pPr>
      <w:r>
        <w:t>June 2022</w:t>
      </w:r>
    </w:p>
    <w:p w14:paraId="0D800CFE" w14:textId="4389781E" w:rsidR="00BC5187" w:rsidRPr="0076062B" w:rsidRDefault="00BC5187" w:rsidP="00BC5187">
      <w:pPr>
        <w:pStyle w:val="Heading2"/>
        <w:jc w:val="both"/>
      </w:pPr>
      <w:r>
        <w:t>Stochastic Networks Conference</w:t>
      </w:r>
      <w:r w:rsidR="00966807">
        <w:t xml:space="preserve"> Planner</w:t>
      </w:r>
      <w:r w:rsidRPr="0076062B">
        <w:t xml:space="preserve">, </w:t>
      </w:r>
      <w:r>
        <w:rPr>
          <w:rStyle w:val="SubtleReference"/>
        </w:rPr>
        <w:t>Cornell University</w:t>
      </w:r>
      <w:r>
        <w:rPr>
          <w:b w:val="0"/>
          <w:smallCaps/>
          <w:color w:val="595959" w:themeColor="text1" w:themeTint="A6"/>
        </w:rPr>
        <w:t>, Ithaca, NY</w:t>
      </w:r>
    </w:p>
    <w:p w14:paraId="13CB551A" w14:textId="742022EF" w:rsidR="00BC5187" w:rsidRDefault="00966807" w:rsidP="00E90EF8">
      <w:pPr>
        <w:pStyle w:val="ListBullet"/>
        <w:jc w:val="both"/>
      </w:pPr>
      <w:r>
        <w:t>Helped plan the Stochastic Networks Conference held at Cornell, from logistics</w:t>
      </w:r>
      <w:r w:rsidR="00B131B3">
        <w:t xml:space="preserve"> before and</w:t>
      </w:r>
      <w:r>
        <w:t xml:space="preserve"> throughout the week, to organizing </w:t>
      </w:r>
      <w:r w:rsidR="00B131B3">
        <w:t>nonacademic events for the attendees around Cornell and Ithaca.</w:t>
      </w:r>
    </w:p>
    <w:p w14:paraId="7BF17019" w14:textId="77777777" w:rsidR="00BC5187" w:rsidRDefault="00BC5187" w:rsidP="00E90EF8">
      <w:pPr>
        <w:pStyle w:val="Heading3"/>
        <w:jc w:val="both"/>
      </w:pPr>
    </w:p>
    <w:p w14:paraId="7336751A" w14:textId="7A8C85AE" w:rsidR="00E90EF8" w:rsidRPr="00CF1A49" w:rsidRDefault="00E90EF8" w:rsidP="00E90EF8">
      <w:pPr>
        <w:pStyle w:val="Heading3"/>
        <w:jc w:val="both"/>
      </w:pPr>
      <w:r>
        <w:t>November 2021 - PRESENT</w:t>
      </w:r>
    </w:p>
    <w:p w14:paraId="0B375A5D" w14:textId="368A1C59" w:rsidR="00E90EF8" w:rsidRPr="0076062B" w:rsidRDefault="00E90EF8" w:rsidP="00E90EF8">
      <w:pPr>
        <w:pStyle w:val="Heading2"/>
        <w:jc w:val="both"/>
      </w:pPr>
      <w:r>
        <w:t>Underrep</w:t>
      </w:r>
      <w:r w:rsidR="00A25E9B">
        <w:t>resented Minorities Application Help</w:t>
      </w:r>
      <w:r w:rsidRPr="0076062B">
        <w:t xml:space="preserve">, </w:t>
      </w:r>
      <w:r w:rsidR="00A25E9B">
        <w:rPr>
          <w:rStyle w:val="SubtleReference"/>
        </w:rPr>
        <w:t>Cornell University</w:t>
      </w:r>
      <w:r>
        <w:rPr>
          <w:b w:val="0"/>
          <w:smallCaps/>
          <w:color w:val="595959" w:themeColor="text1" w:themeTint="A6"/>
        </w:rPr>
        <w:t xml:space="preserve">, </w:t>
      </w:r>
      <w:r w:rsidR="00A25E9B">
        <w:rPr>
          <w:b w:val="0"/>
          <w:smallCaps/>
          <w:color w:val="595959" w:themeColor="text1" w:themeTint="A6"/>
        </w:rPr>
        <w:t>Ithaca, NY</w:t>
      </w:r>
    </w:p>
    <w:p w14:paraId="65925542" w14:textId="2D1A8814" w:rsidR="00E90EF8" w:rsidRPr="0076062B" w:rsidRDefault="00A25E9B" w:rsidP="00E90EF8">
      <w:pPr>
        <w:pStyle w:val="ListBullet"/>
        <w:jc w:val="both"/>
      </w:pPr>
      <w:r>
        <w:t xml:space="preserve">Reviews Cornell ORIE PhD applications from underrepresented minority students, and helps </w:t>
      </w:r>
      <w:r w:rsidR="00BC5187">
        <w:t>enhance their application and connecting them to one another</w:t>
      </w:r>
      <w:r w:rsidR="004320A6">
        <w:t xml:space="preserve"> and resources that may help them throughout the admissions process.</w:t>
      </w:r>
    </w:p>
    <w:p w14:paraId="3F9C88BC" w14:textId="77777777" w:rsidR="00E90EF8" w:rsidRDefault="00E90EF8" w:rsidP="00DD1D96">
      <w:pPr>
        <w:pStyle w:val="Heading3"/>
        <w:jc w:val="both"/>
      </w:pPr>
    </w:p>
    <w:p w14:paraId="4E4B6D20" w14:textId="3CDB2EBB" w:rsidR="0076062B" w:rsidRPr="00CF1A49" w:rsidRDefault="0076062B" w:rsidP="00DD1D96">
      <w:pPr>
        <w:pStyle w:val="Heading3"/>
        <w:jc w:val="both"/>
      </w:pPr>
      <w:r>
        <w:t>JULY 2016</w:t>
      </w:r>
    </w:p>
    <w:p w14:paraId="3EA63C24" w14:textId="415E54BE" w:rsidR="0076062B" w:rsidRPr="0076062B" w:rsidRDefault="0076062B" w:rsidP="00DD1D96">
      <w:pPr>
        <w:pStyle w:val="Heading2"/>
        <w:jc w:val="both"/>
      </w:pPr>
      <w:r w:rsidRPr="0076062B">
        <w:t xml:space="preserve">Science summer program, </w:t>
      </w:r>
      <w:r>
        <w:rPr>
          <w:rStyle w:val="SubtleReference"/>
        </w:rPr>
        <w:t>University of s</w:t>
      </w:r>
      <w:r w:rsidRPr="0076062B">
        <w:rPr>
          <w:rStyle w:val="SubtleReference"/>
        </w:rPr>
        <w:t>A</w:t>
      </w:r>
      <w:r>
        <w:rPr>
          <w:rStyle w:val="SubtleReference"/>
        </w:rPr>
        <w:t xml:space="preserve">int </w:t>
      </w:r>
      <w:r w:rsidRPr="0076062B">
        <w:rPr>
          <w:rStyle w:val="SubtleReference"/>
        </w:rPr>
        <w:t>A</w:t>
      </w:r>
      <w:r>
        <w:rPr>
          <w:rStyle w:val="SubtleReference"/>
        </w:rPr>
        <w:t>ndrE</w:t>
      </w:r>
      <w:r w:rsidRPr="0076062B">
        <w:rPr>
          <w:b w:val="0"/>
          <w:smallCaps/>
          <w:color w:val="595959" w:themeColor="text1" w:themeTint="A6"/>
        </w:rPr>
        <w:t>w</w:t>
      </w:r>
      <w:r>
        <w:rPr>
          <w:b w:val="0"/>
          <w:smallCaps/>
          <w:color w:val="595959" w:themeColor="text1" w:themeTint="A6"/>
        </w:rPr>
        <w:t>S</w:t>
      </w:r>
      <w:r w:rsidR="00BA0B10">
        <w:rPr>
          <w:b w:val="0"/>
          <w:smallCaps/>
          <w:color w:val="595959" w:themeColor="text1" w:themeTint="A6"/>
        </w:rPr>
        <w:t>, Scotland</w:t>
      </w:r>
    </w:p>
    <w:p w14:paraId="0A5E10EA" w14:textId="77777777" w:rsidR="0076062B" w:rsidRPr="0076062B" w:rsidRDefault="0076062B" w:rsidP="00DD1D96">
      <w:pPr>
        <w:pStyle w:val="ListBullet"/>
        <w:jc w:val="both"/>
      </w:pPr>
      <w:r w:rsidRPr="0076062B">
        <w:t>Participated in a selective three-week summer program with college level courses in various sciences.</w:t>
      </w:r>
    </w:p>
    <w:p w14:paraId="55BBA0B2" w14:textId="77777777" w:rsidR="0076062B" w:rsidRDefault="0076062B" w:rsidP="00DD1D96">
      <w:pPr>
        <w:pStyle w:val="ListBullet"/>
        <w:numPr>
          <w:ilvl w:val="0"/>
          <w:numId w:val="0"/>
        </w:numPr>
        <w:jc w:val="both"/>
      </w:pPr>
    </w:p>
    <w:p w14:paraId="1A10B5A4" w14:textId="77777777" w:rsidR="0076062B" w:rsidRPr="00CF1A49" w:rsidRDefault="0076062B" w:rsidP="00DD1D96">
      <w:pPr>
        <w:pStyle w:val="Heading3"/>
        <w:jc w:val="both"/>
      </w:pPr>
      <w:r>
        <w:t>October 2013, december 2015</w:t>
      </w:r>
    </w:p>
    <w:p w14:paraId="5AA31312" w14:textId="54B7FFE1" w:rsidR="0076062B" w:rsidRPr="00CF1A49" w:rsidRDefault="005F4B58" w:rsidP="00DD1D96">
      <w:pPr>
        <w:pStyle w:val="Heading2"/>
        <w:jc w:val="both"/>
      </w:pPr>
      <w:r w:rsidRPr="005F4B58">
        <w:t xml:space="preserve">workshops at inria, </w:t>
      </w:r>
      <w:r w:rsidRPr="005F4B58">
        <w:rPr>
          <w:b w:val="0"/>
          <w:smallCaps/>
          <w:color w:val="595959" w:themeColor="text1" w:themeTint="A6"/>
        </w:rPr>
        <w:t>rocq</w:t>
      </w:r>
      <w:r w:rsidR="00494FAD">
        <w:rPr>
          <w:b w:val="0"/>
          <w:smallCaps/>
          <w:color w:val="595959" w:themeColor="text1" w:themeTint="A6"/>
        </w:rPr>
        <w:t>u</w:t>
      </w:r>
      <w:r w:rsidRPr="005F4B58">
        <w:rPr>
          <w:b w:val="0"/>
          <w:smallCaps/>
          <w:color w:val="595959" w:themeColor="text1" w:themeTint="A6"/>
        </w:rPr>
        <w:t>encourt, France</w:t>
      </w:r>
    </w:p>
    <w:p w14:paraId="3D1F8D14" w14:textId="7A04E092" w:rsidR="005F4B58" w:rsidRPr="005F4B58" w:rsidRDefault="005F4B58" w:rsidP="00DD1D96">
      <w:pPr>
        <w:pStyle w:val="ListBullet"/>
        <w:jc w:val="both"/>
      </w:pPr>
      <w:r w:rsidRPr="005F4B58">
        <w:t xml:space="preserve">Delved into complex mathematical problems in many different fields </w:t>
      </w:r>
      <w:r w:rsidR="00E16467">
        <w:t>outside of the curriculum</w:t>
      </w:r>
      <w:r w:rsidRPr="005F4B58">
        <w:t xml:space="preserve"> (topology, graph theory…), thanks to </w:t>
      </w:r>
      <w:r w:rsidR="0034461C">
        <w:t>top 1%</w:t>
      </w:r>
      <w:r w:rsidRPr="005F4B58">
        <w:t xml:space="preserve"> performance</w:t>
      </w:r>
      <w:r w:rsidR="0034461C">
        <w:t xml:space="preserve"> – </w:t>
      </w:r>
      <w:r w:rsidR="00F54735">
        <w:t>a</w:t>
      </w:r>
      <w:r w:rsidR="00FC7AD8">
        <w:t xml:space="preserve">mong </w:t>
      </w:r>
      <w:r w:rsidR="00F54735">
        <w:t xml:space="preserve">competitive participants – </w:t>
      </w:r>
      <w:r w:rsidRPr="005F4B58">
        <w:t xml:space="preserve"> in various mathematics contests.</w:t>
      </w:r>
    </w:p>
    <w:p w14:paraId="7E74158C" w14:textId="77777777" w:rsidR="0076062B" w:rsidRDefault="0076062B" w:rsidP="00DD1D96">
      <w:pPr>
        <w:pStyle w:val="ListBullet"/>
        <w:numPr>
          <w:ilvl w:val="0"/>
          <w:numId w:val="0"/>
        </w:numPr>
        <w:jc w:val="both"/>
      </w:pPr>
    </w:p>
    <w:p w14:paraId="466BA188" w14:textId="77777777" w:rsidR="005F4B58" w:rsidRPr="00CF1A49" w:rsidRDefault="005F4B58" w:rsidP="00DD1D96">
      <w:pPr>
        <w:pStyle w:val="Heading1"/>
        <w:jc w:val="both"/>
      </w:pPr>
      <w:r>
        <w:t>Extr</w:t>
      </w:r>
      <w:r w:rsidRPr="00484B0F">
        <w:t>a</w:t>
      </w:r>
      <w:r>
        <w:t>curricul</w:t>
      </w:r>
      <w:r w:rsidRPr="00484B0F">
        <w:t>a</w:t>
      </w:r>
      <w:r>
        <w:t>rs</w:t>
      </w:r>
    </w:p>
    <w:p w14:paraId="0C416C67" w14:textId="0C7ED39E" w:rsidR="00EB19A7" w:rsidRDefault="00EB19A7" w:rsidP="00DD1D96">
      <w:pPr>
        <w:pStyle w:val="ListBullet"/>
        <w:jc w:val="both"/>
      </w:pPr>
      <w:r>
        <w:t>Running (2018-), distance runner</w:t>
      </w:r>
      <w:r w:rsidR="00E2689B">
        <w:t>, 1:</w:t>
      </w:r>
      <w:r w:rsidR="00B508F6">
        <w:t>2</w:t>
      </w:r>
      <w:r w:rsidR="0063013D">
        <w:t>3:50</w:t>
      </w:r>
      <w:r w:rsidR="00E2689B">
        <w:t xml:space="preserve"> half marathon (</w:t>
      </w:r>
      <w:r w:rsidR="0063013D">
        <w:t>Philadelphia, November 2023</w:t>
      </w:r>
      <w:r w:rsidR="00B508F6">
        <w:t>), 3:</w:t>
      </w:r>
      <w:r w:rsidR="0063013D">
        <w:t>08:34</w:t>
      </w:r>
      <w:r w:rsidR="00B508F6">
        <w:t xml:space="preserve"> marathon (</w:t>
      </w:r>
      <w:r w:rsidR="0063013D">
        <w:t>Cheap Marathon, Derry, New Hampshire, April 2023</w:t>
      </w:r>
      <w:r w:rsidR="00B508F6">
        <w:t>)</w:t>
      </w:r>
    </w:p>
    <w:p w14:paraId="2A20BA0C" w14:textId="24131CB7" w:rsidR="005F4B58" w:rsidRDefault="005F4B58" w:rsidP="00DD1D96">
      <w:pPr>
        <w:pStyle w:val="ListBullet"/>
        <w:jc w:val="both"/>
      </w:pPr>
      <w:r>
        <w:t>Pi</w:t>
      </w:r>
      <w:r w:rsidRPr="005F4B58">
        <w:t>a</w:t>
      </w:r>
      <w:r>
        <w:t>no (2007-), pl</w:t>
      </w:r>
      <w:r w:rsidRPr="005F4B58">
        <w:t>a</w:t>
      </w:r>
      <w:r>
        <w:t xml:space="preserve">ys diverse repertoire </w:t>
      </w:r>
      <w:r w:rsidRPr="0076062B">
        <w:t>w</w:t>
      </w:r>
      <w:r>
        <w:t>ithin cl</w:t>
      </w:r>
      <w:r w:rsidRPr="005F4B58">
        <w:t>a</w:t>
      </w:r>
      <w:r>
        <w:t>ssic</w:t>
      </w:r>
      <w:r w:rsidRPr="005F4B58">
        <w:t>a</w:t>
      </w:r>
      <w:r>
        <w:t xml:space="preserve">l music, </w:t>
      </w:r>
      <w:r w:rsidRPr="0076062B">
        <w:t>w</w:t>
      </w:r>
      <w:r>
        <w:t xml:space="preserve">ith </w:t>
      </w:r>
      <w:r w:rsidRPr="005F4B58">
        <w:t>a</w:t>
      </w:r>
      <w:r>
        <w:t xml:space="preserve"> preference for Chopin</w:t>
      </w:r>
      <w:r w:rsidR="00EB19A7">
        <w:t>, Beethoven, Rachmaninoff, Liszt,</w:t>
      </w:r>
      <w:r>
        <w:t xml:space="preserve"> </w:t>
      </w:r>
      <w:r w:rsidRPr="005F4B58">
        <w:t>a</w:t>
      </w:r>
      <w:r>
        <w:t xml:space="preserve">nd </w:t>
      </w:r>
      <w:r w:rsidR="00EB19A7">
        <w:t xml:space="preserve">globally </w:t>
      </w:r>
      <w:r>
        <w:t>rom</w:t>
      </w:r>
      <w:r w:rsidRPr="005F4B58">
        <w:t>a</w:t>
      </w:r>
      <w:r>
        <w:t>ntic er</w:t>
      </w:r>
      <w:r w:rsidRPr="005F4B58">
        <w:t>a</w:t>
      </w:r>
      <w:r>
        <w:t xml:space="preserve"> music. </w:t>
      </w:r>
    </w:p>
    <w:p w14:paraId="448E1774" w14:textId="56FC23D8" w:rsidR="005F4B58" w:rsidRDefault="005F4B58" w:rsidP="00DD1D96">
      <w:pPr>
        <w:pStyle w:val="ListBullet"/>
        <w:jc w:val="both"/>
      </w:pPr>
      <w:r>
        <w:t>Tennis (2009-2017), pl</w:t>
      </w:r>
      <w:r w:rsidRPr="005F4B58">
        <w:t>a</w:t>
      </w:r>
      <w:r>
        <w:t>y</w:t>
      </w:r>
      <w:r w:rsidR="009F6B58">
        <w:t>ed</w:t>
      </w:r>
      <w:r>
        <w:t xml:space="preserve"> in club</w:t>
      </w:r>
      <w:r w:rsidR="00B56DB3">
        <w:t xml:space="preserve"> on </w:t>
      </w:r>
      <w:r w:rsidR="00B56DB3" w:rsidRPr="005F4B58">
        <w:t>a</w:t>
      </w:r>
      <w:r w:rsidR="00B56DB3">
        <w:t xml:space="preserve"> </w:t>
      </w:r>
      <w:r w:rsidR="00B56DB3" w:rsidRPr="0076062B">
        <w:t>w</w:t>
      </w:r>
      <w:r w:rsidR="00B56DB3">
        <w:t>eekly b</w:t>
      </w:r>
      <w:r w:rsidR="00B56DB3" w:rsidRPr="005F4B58">
        <w:t>a</w:t>
      </w:r>
      <w:r w:rsidR="00B56DB3">
        <w:t>sis.</w:t>
      </w:r>
    </w:p>
    <w:p w14:paraId="1A26A6B8" w14:textId="77777777" w:rsidR="00B56DB3" w:rsidRPr="00CF1A49" w:rsidRDefault="00B56DB3" w:rsidP="00DD1D96">
      <w:pPr>
        <w:pStyle w:val="Heading1"/>
        <w:jc w:val="both"/>
      </w:pPr>
      <w:r>
        <w:lastRenderedPageBreak/>
        <w:t xml:space="preserve">honors </w:t>
      </w:r>
      <w:r w:rsidRPr="00484B0F">
        <w:t>a</w:t>
      </w:r>
      <w:r>
        <w:t xml:space="preserve">nd </w:t>
      </w:r>
      <w:r w:rsidRPr="00484B0F">
        <w:t>a</w:t>
      </w:r>
      <w:r w:rsidRPr="0076062B">
        <w:t>w</w:t>
      </w:r>
      <w:r w:rsidRPr="005F4B58">
        <w:t>a</w:t>
      </w:r>
      <w:r>
        <w:t>rds</w:t>
      </w:r>
    </w:p>
    <w:p w14:paraId="57D691B2" w14:textId="3C7C9F66" w:rsidR="00B56DB3" w:rsidRDefault="00E2689B" w:rsidP="00DD1D96">
      <w:pPr>
        <w:pStyle w:val="ListBullet"/>
        <w:jc w:val="both"/>
      </w:pPr>
      <w:r>
        <w:t xml:space="preserve">Stony Brook University </w:t>
      </w:r>
      <w:r w:rsidR="00B56DB3">
        <w:t>De</w:t>
      </w:r>
      <w:r w:rsidR="00B56DB3" w:rsidRPr="005F4B58">
        <w:t>a</w:t>
      </w:r>
      <w:r w:rsidR="00B56DB3">
        <w:t>n’s List</w:t>
      </w:r>
      <w:r w:rsidR="00C87BA5">
        <w:t>:</w:t>
      </w:r>
      <w:r w:rsidR="00B56DB3">
        <w:t xml:space="preserve"> F</w:t>
      </w:r>
      <w:r w:rsidR="00B56DB3" w:rsidRPr="005F4B58">
        <w:t>a</w:t>
      </w:r>
      <w:r w:rsidR="00B56DB3">
        <w:t>ll 2017, Spring 2018, F</w:t>
      </w:r>
      <w:r w:rsidR="00B56DB3" w:rsidRPr="005F4B58">
        <w:t>a</w:t>
      </w:r>
      <w:r w:rsidR="00B56DB3">
        <w:t>ll 2018</w:t>
      </w:r>
      <w:r w:rsidR="00215166">
        <w:t>, Spring 2019</w:t>
      </w:r>
      <w:r w:rsidR="00057CAA">
        <w:t>, Fall 2019</w:t>
      </w:r>
      <w:r w:rsidR="00F54735">
        <w:t>, Spring 2020</w:t>
      </w:r>
      <w:r w:rsidR="009E2329">
        <w:t>, Fall 2020, Spring 2021</w:t>
      </w:r>
      <w:r w:rsidR="00215166">
        <w:t>.</w:t>
      </w:r>
    </w:p>
    <w:p w14:paraId="5DA043FC" w14:textId="77777777" w:rsidR="00B56DB3" w:rsidRDefault="00B56DB3" w:rsidP="00DD1D96">
      <w:pPr>
        <w:pStyle w:val="ListBullet"/>
        <w:jc w:val="both"/>
      </w:pPr>
      <w:r>
        <w:t>Top 1% in French M</w:t>
      </w:r>
      <w:r w:rsidRPr="005F4B58">
        <w:t>a</w:t>
      </w:r>
      <w:r>
        <w:t>them</w:t>
      </w:r>
      <w:r w:rsidRPr="005F4B58">
        <w:t>a</w:t>
      </w:r>
      <w:r>
        <w:t>tics Olympi</w:t>
      </w:r>
      <w:r w:rsidRPr="005F4B58">
        <w:t>a</w:t>
      </w:r>
      <w:r>
        <w:t xml:space="preserve">ds in 2013 (solo) </w:t>
      </w:r>
      <w:r w:rsidRPr="005F4B58">
        <w:t>a</w:t>
      </w:r>
      <w:r>
        <w:t>nd 2015 (in group of three)</w:t>
      </w:r>
    </w:p>
    <w:p w14:paraId="685D1115" w14:textId="7BFE8B72" w:rsidR="00B56DB3" w:rsidRDefault="00B56DB3" w:rsidP="00DD1D96">
      <w:pPr>
        <w:pStyle w:val="ListBullet"/>
        <w:jc w:val="both"/>
      </w:pPr>
      <w:r>
        <w:t>R</w:t>
      </w:r>
      <w:r w:rsidRPr="005F4B58">
        <w:t>a</w:t>
      </w:r>
      <w:r>
        <w:t>nked 3</w:t>
      </w:r>
      <w:r w:rsidRPr="00B56DB3">
        <w:rPr>
          <w:vertAlign w:val="superscript"/>
        </w:rPr>
        <w:t>rd</w:t>
      </w:r>
      <w:r>
        <w:t xml:space="preserve"> (2014) </w:t>
      </w:r>
      <w:r w:rsidRPr="005F4B58">
        <w:t>a</w:t>
      </w:r>
      <w:r>
        <w:t>nd 6</w:t>
      </w:r>
      <w:r w:rsidRPr="00B56DB3">
        <w:rPr>
          <w:vertAlign w:val="superscript"/>
        </w:rPr>
        <w:t>th</w:t>
      </w:r>
      <w:r>
        <w:t xml:space="preserve"> (2013) n</w:t>
      </w:r>
      <w:r w:rsidRPr="005F4B58">
        <w:t>a</w:t>
      </w:r>
      <w:r>
        <w:t>tion</w:t>
      </w:r>
      <w:r w:rsidRPr="0076062B">
        <w:t>w</w:t>
      </w:r>
      <w:r>
        <w:t>ide in Concours Intégr</w:t>
      </w:r>
      <w:r w:rsidRPr="005F4B58">
        <w:t>a</w:t>
      </w:r>
      <w:r>
        <w:t>l</w:t>
      </w:r>
      <w:r w:rsidR="00CF3668">
        <w:t xml:space="preserve">, </w:t>
      </w:r>
      <w:r>
        <w:t>over 10000 contest</w:t>
      </w:r>
      <w:r w:rsidRPr="005F4B58">
        <w:t>a</w:t>
      </w:r>
      <w:r>
        <w:t>nts</w:t>
      </w:r>
    </w:p>
    <w:p w14:paraId="5B1D2333" w14:textId="446217B9" w:rsidR="0013416C" w:rsidRDefault="00A70DC8" w:rsidP="00DD1D96">
      <w:pPr>
        <w:pStyle w:val="ListBullet"/>
        <w:jc w:val="both"/>
      </w:pPr>
      <w:r>
        <w:t>Ranked 18</w:t>
      </w:r>
      <w:r w:rsidRPr="00A70DC8">
        <w:rPr>
          <w:vertAlign w:val="superscript"/>
        </w:rPr>
        <w:t>th</w:t>
      </w:r>
      <w:r w:rsidR="005104DE">
        <w:t xml:space="preserve"> in Concours K</w:t>
      </w:r>
      <w:r w:rsidR="005104DE" w:rsidRPr="005F4B58">
        <w:t>a</w:t>
      </w:r>
      <w:r w:rsidR="005104DE">
        <w:t xml:space="preserve">ngourou </w:t>
      </w:r>
      <w:r w:rsidR="00CF3668">
        <w:t>(2015), over 20000 contest</w:t>
      </w:r>
      <w:r w:rsidR="00CF3668" w:rsidRPr="005F4B58">
        <w:t>a</w:t>
      </w:r>
      <w:r w:rsidR="00CF3668">
        <w:t>nts</w:t>
      </w:r>
    </w:p>
    <w:p w14:paraId="62F790CF" w14:textId="13C7378A" w:rsidR="005F4B58" w:rsidRPr="006E1507" w:rsidRDefault="005F4B58" w:rsidP="00A20F40">
      <w:pPr>
        <w:pStyle w:val="ListBullet"/>
        <w:numPr>
          <w:ilvl w:val="0"/>
          <w:numId w:val="0"/>
        </w:numPr>
      </w:pPr>
    </w:p>
    <w:sectPr w:rsidR="005F4B58" w:rsidRPr="006E1507" w:rsidSect="00234478">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569AD0" w14:textId="77777777" w:rsidR="00234478" w:rsidRDefault="00234478" w:rsidP="0068194B">
      <w:r>
        <w:separator/>
      </w:r>
    </w:p>
    <w:p w14:paraId="397E0A49" w14:textId="77777777" w:rsidR="00234478" w:rsidRDefault="00234478"/>
    <w:p w14:paraId="335D5B93" w14:textId="77777777" w:rsidR="00234478" w:rsidRDefault="00234478"/>
  </w:endnote>
  <w:endnote w:type="continuationSeparator" w:id="0">
    <w:p w14:paraId="4A35E599" w14:textId="77777777" w:rsidR="00234478" w:rsidRDefault="00234478" w:rsidP="0068194B">
      <w:r>
        <w:continuationSeparator/>
      </w:r>
    </w:p>
    <w:p w14:paraId="10B60BFB" w14:textId="77777777" w:rsidR="00234478" w:rsidRDefault="00234478"/>
    <w:p w14:paraId="32F65727" w14:textId="77777777" w:rsidR="00234478" w:rsidRDefault="002344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3606279"/>
      <w:docPartObj>
        <w:docPartGallery w:val="Page Numbers (Bottom of Page)"/>
        <w:docPartUnique/>
      </w:docPartObj>
    </w:sdtPr>
    <w:sdtEndPr>
      <w:rPr>
        <w:noProof/>
      </w:rPr>
    </w:sdtEndPr>
    <w:sdtContent>
      <w:p w14:paraId="11E41F5B"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BAC07" w14:textId="77777777" w:rsidR="00234478" w:rsidRDefault="00234478" w:rsidP="0068194B">
      <w:r>
        <w:separator/>
      </w:r>
    </w:p>
    <w:p w14:paraId="6BC366CD" w14:textId="77777777" w:rsidR="00234478" w:rsidRDefault="00234478"/>
    <w:p w14:paraId="424BB3A5" w14:textId="77777777" w:rsidR="00234478" w:rsidRDefault="00234478"/>
  </w:footnote>
  <w:footnote w:type="continuationSeparator" w:id="0">
    <w:p w14:paraId="073A135A" w14:textId="77777777" w:rsidR="00234478" w:rsidRDefault="00234478" w:rsidP="0068194B">
      <w:r>
        <w:continuationSeparator/>
      </w:r>
    </w:p>
    <w:p w14:paraId="5A051B5E" w14:textId="77777777" w:rsidR="00234478" w:rsidRDefault="00234478"/>
    <w:p w14:paraId="10F7BD6B" w14:textId="77777777" w:rsidR="00234478" w:rsidRDefault="002344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468C0"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06F7E6E" wp14:editId="00523F05">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F6A4455"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6DBC3058"/>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2FC0246"/>
    <w:multiLevelType w:val="hybridMultilevel"/>
    <w:tmpl w:val="BBDEE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FD4007"/>
    <w:multiLevelType w:val="multilevel"/>
    <w:tmpl w:val="B0A8977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1BDC76F1"/>
    <w:multiLevelType w:val="hybridMultilevel"/>
    <w:tmpl w:val="5EEE3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2A055F"/>
    <w:multiLevelType w:val="hybridMultilevel"/>
    <w:tmpl w:val="831E7F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99253DE"/>
    <w:multiLevelType w:val="hybridMultilevel"/>
    <w:tmpl w:val="016AA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0993C99"/>
    <w:multiLevelType w:val="hybridMultilevel"/>
    <w:tmpl w:val="FF12E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B6153A"/>
    <w:multiLevelType w:val="hybridMultilevel"/>
    <w:tmpl w:val="1AC42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551621">
    <w:abstractNumId w:val="9"/>
  </w:num>
  <w:num w:numId="2" w16cid:durableId="181823631">
    <w:abstractNumId w:val="8"/>
  </w:num>
  <w:num w:numId="3" w16cid:durableId="1088305375">
    <w:abstractNumId w:val="7"/>
  </w:num>
  <w:num w:numId="4" w16cid:durableId="471797377">
    <w:abstractNumId w:val="6"/>
  </w:num>
  <w:num w:numId="5" w16cid:durableId="722216415">
    <w:abstractNumId w:val="11"/>
  </w:num>
  <w:num w:numId="6" w16cid:durableId="966856479">
    <w:abstractNumId w:val="3"/>
  </w:num>
  <w:num w:numId="7" w16cid:durableId="950160502">
    <w:abstractNumId w:val="14"/>
  </w:num>
  <w:num w:numId="8" w16cid:durableId="1948998429">
    <w:abstractNumId w:val="2"/>
  </w:num>
  <w:num w:numId="9" w16cid:durableId="670105721">
    <w:abstractNumId w:val="16"/>
  </w:num>
  <w:num w:numId="10" w16cid:durableId="2124110077">
    <w:abstractNumId w:val="5"/>
  </w:num>
  <w:num w:numId="11" w16cid:durableId="1829788623">
    <w:abstractNumId w:val="4"/>
  </w:num>
  <w:num w:numId="12" w16cid:durableId="1726173894">
    <w:abstractNumId w:val="1"/>
  </w:num>
  <w:num w:numId="13" w16cid:durableId="690450933">
    <w:abstractNumId w:val="0"/>
  </w:num>
  <w:num w:numId="14" w16cid:durableId="701830609">
    <w:abstractNumId w:val="18"/>
  </w:num>
  <w:num w:numId="15" w16cid:durableId="701245521">
    <w:abstractNumId w:val="17"/>
  </w:num>
  <w:num w:numId="16" w16cid:durableId="1441218108">
    <w:abstractNumId w:val="12"/>
  </w:num>
  <w:num w:numId="17" w16cid:durableId="2092465365">
    <w:abstractNumId w:val="10"/>
  </w:num>
  <w:num w:numId="18" w16cid:durableId="1289893358">
    <w:abstractNumId w:val="15"/>
  </w:num>
  <w:num w:numId="19" w16cid:durableId="13657899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39E"/>
    <w:rsid w:val="000001EF"/>
    <w:rsid w:val="00001C9C"/>
    <w:rsid w:val="00004B19"/>
    <w:rsid w:val="00007322"/>
    <w:rsid w:val="00007728"/>
    <w:rsid w:val="00012C31"/>
    <w:rsid w:val="00024584"/>
    <w:rsid w:val="00024730"/>
    <w:rsid w:val="000275BF"/>
    <w:rsid w:val="00055E95"/>
    <w:rsid w:val="00057CAA"/>
    <w:rsid w:val="00066AA6"/>
    <w:rsid w:val="0007021F"/>
    <w:rsid w:val="00075832"/>
    <w:rsid w:val="000A2F30"/>
    <w:rsid w:val="000B2BA5"/>
    <w:rsid w:val="000B2EDA"/>
    <w:rsid w:val="000C4CD4"/>
    <w:rsid w:val="000D1240"/>
    <w:rsid w:val="000D5EB4"/>
    <w:rsid w:val="000D722D"/>
    <w:rsid w:val="000F2F8C"/>
    <w:rsid w:val="0010006E"/>
    <w:rsid w:val="001045A8"/>
    <w:rsid w:val="00114A91"/>
    <w:rsid w:val="00114E4E"/>
    <w:rsid w:val="00117A55"/>
    <w:rsid w:val="0012042B"/>
    <w:rsid w:val="0012375E"/>
    <w:rsid w:val="0013416C"/>
    <w:rsid w:val="001427E1"/>
    <w:rsid w:val="00154824"/>
    <w:rsid w:val="00155786"/>
    <w:rsid w:val="00163668"/>
    <w:rsid w:val="00171566"/>
    <w:rsid w:val="00174676"/>
    <w:rsid w:val="00174F65"/>
    <w:rsid w:val="001755A8"/>
    <w:rsid w:val="00184014"/>
    <w:rsid w:val="00192008"/>
    <w:rsid w:val="001B5119"/>
    <w:rsid w:val="001C0E68"/>
    <w:rsid w:val="001C4B6F"/>
    <w:rsid w:val="001C5C50"/>
    <w:rsid w:val="001D0BF1"/>
    <w:rsid w:val="001E2FC1"/>
    <w:rsid w:val="001E3120"/>
    <w:rsid w:val="001E5CBF"/>
    <w:rsid w:val="001E77F8"/>
    <w:rsid w:val="001E7E0C"/>
    <w:rsid w:val="001F0BB0"/>
    <w:rsid w:val="001F4E6D"/>
    <w:rsid w:val="001F6140"/>
    <w:rsid w:val="001F6EF7"/>
    <w:rsid w:val="00203573"/>
    <w:rsid w:val="0020597D"/>
    <w:rsid w:val="00213B4C"/>
    <w:rsid w:val="002148AE"/>
    <w:rsid w:val="00215166"/>
    <w:rsid w:val="002253B0"/>
    <w:rsid w:val="00234478"/>
    <w:rsid w:val="00236D54"/>
    <w:rsid w:val="00237051"/>
    <w:rsid w:val="00241D8C"/>
    <w:rsid w:val="00241FDB"/>
    <w:rsid w:val="0024720C"/>
    <w:rsid w:val="002617AE"/>
    <w:rsid w:val="002638D0"/>
    <w:rsid w:val="002647D3"/>
    <w:rsid w:val="00270106"/>
    <w:rsid w:val="00275720"/>
    <w:rsid w:val="00275EAE"/>
    <w:rsid w:val="00280B7C"/>
    <w:rsid w:val="00283ED1"/>
    <w:rsid w:val="0028434D"/>
    <w:rsid w:val="00294998"/>
    <w:rsid w:val="002964C8"/>
    <w:rsid w:val="00297F18"/>
    <w:rsid w:val="002A1945"/>
    <w:rsid w:val="002B2958"/>
    <w:rsid w:val="002B3C02"/>
    <w:rsid w:val="002B3FC8"/>
    <w:rsid w:val="002C1417"/>
    <w:rsid w:val="002D23C5"/>
    <w:rsid w:val="002D345C"/>
    <w:rsid w:val="002D38CA"/>
    <w:rsid w:val="002D4398"/>
    <w:rsid w:val="002D6137"/>
    <w:rsid w:val="002E32D4"/>
    <w:rsid w:val="002E7E61"/>
    <w:rsid w:val="002F05E5"/>
    <w:rsid w:val="002F139E"/>
    <w:rsid w:val="002F254D"/>
    <w:rsid w:val="002F30E4"/>
    <w:rsid w:val="002F626B"/>
    <w:rsid w:val="00307140"/>
    <w:rsid w:val="00310D99"/>
    <w:rsid w:val="0031554F"/>
    <w:rsid w:val="00316DFF"/>
    <w:rsid w:val="0032185D"/>
    <w:rsid w:val="00325B57"/>
    <w:rsid w:val="00326316"/>
    <w:rsid w:val="003272CE"/>
    <w:rsid w:val="00334B21"/>
    <w:rsid w:val="00336056"/>
    <w:rsid w:val="0034461C"/>
    <w:rsid w:val="003544E1"/>
    <w:rsid w:val="00366398"/>
    <w:rsid w:val="00366F24"/>
    <w:rsid w:val="00380719"/>
    <w:rsid w:val="003A0632"/>
    <w:rsid w:val="003A30E5"/>
    <w:rsid w:val="003A6ADF"/>
    <w:rsid w:val="003B2763"/>
    <w:rsid w:val="003B5928"/>
    <w:rsid w:val="003C5732"/>
    <w:rsid w:val="003D0A39"/>
    <w:rsid w:val="003D380F"/>
    <w:rsid w:val="003E160D"/>
    <w:rsid w:val="003F180E"/>
    <w:rsid w:val="003F1D5F"/>
    <w:rsid w:val="00405128"/>
    <w:rsid w:val="00406CFF"/>
    <w:rsid w:val="00416B25"/>
    <w:rsid w:val="00420592"/>
    <w:rsid w:val="0042247C"/>
    <w:rsid w:val="004319E0"/>
    <w:rsid w:val="004320A6"/>
    <w:rsid w:val="004357F5"/>
    <w:rsid w:val="00437E8C"/>
    <w:rsid w:val="00440225"/>
    <w:rsid w:val="00450710"/>
    <w:rsid w:val="0045218B"/>
    <w:rsid w:val="004726BC"/>
    <w:rsid w:val="00474105"/>
    <w:rsid w:val="00480E6E"/>
    <w:rsid w:val="00484B0F"/>
    <w:rsid w:val="00486277"/>
    <w:rsid w:val="00491949"/>
    <w:rsid w:val="00494A04"/>
    <w:rsid w:val="00494CF6"/>
    <w:rsid w:val="00494FAD"/>
    <w:rsid w:val="00495F8D"/>
    <w:rsid w:val="004971A2"/>
    <w:rsid w:val="004A1FAE"/>
    <w:rsid w:val="004A32FF"/>
    <w:rsid w:val="004A7D98"/>
    <w:rsid w:val="004B06EB"/>
    <w:rsid w:val="004B6AD0"/>
    <w:rsid w:val="004C0EB7"/>
    <w:rsid w:val="004C2D5D"/>
    <w:rsid w:val="004C2E4F"/>
    <w:rsid w:val="004C33E1"/>
    <w:rsid w:val="004D7813"/>
    <w:rsid w:val="004D7DE3"/>
    <w:rsid w:val="004E01EB"/>
    <w:rsid w:val="004E2794"/>
    <w:rsid w:val="004F665B"/>
    <w:rsid w:val="00510392"/>
    <w:rsid w:val="005104DE"/>
    <w:rsid w:val="00513E2A"/>
    <w:rsid w:val="00513EF5"/>
    <w:rsid w:val="00514156"/>
    <w:rsid w:val="00521CE9"/>
    <w:rsid w:val="00522B48"/>
    <w:rsid w:val="00527850"/>
    <w:rsid w:val="00527B54"/>
    <w:rsid w:val="00556570"/>
    <w:rsid w:val="00560AA5"/>
    <w:rsid w:val="00566873"/>
    <w:rsid w:val="00566A35"/>
    <w:rsid w:val="0056701E"/>
    <w:rsid w:val="005727C0"/>
    <w:rsid w:val="005740D7"/>
    <w:rsid w:val="00577C62"/>
    <w:rsid w:val="00583DE9"/>
    <w:rsid w:val="00590CCC"/>
    <w:rsid w:val="00591353"/>
    <w:rsid w:val="00593483"/>
    <w:rsid w:val="00596844"/>
    <w:rsid w:val="00596F40"/>
    <w:rsid w:val="005975C2"/>
    <w:rsid w:val="005A0F26"/>
    <w:rsid w:val="005A1B10"/>
    <w:rsid w:val="005A6850"/>
    <w:rsid w:val="005B1B1B"/>
    <w:rsid w:val="005C51FA"/>
    <w:rsid w:val="005C5932"/>
    <w:rsid w:val="005D3CA7"/>
    <w:rsid w:val="005D4CC1"/>
    <w:rsid w:val="005F4B58"/>
    <w:rsid w:val="005F4B91"/>
    <w:rsid w:val="005F55D2"/>
    <w:rsid w:val="00603B5C"/>
    <w:rsid w:val="00604FE3"/>
    <w:rsid w:val="00607196"/>
    <w:rsid w:val="0061746B"/>
    <w:rsid w:val="0062312F"/>
    <w:rsid w:val="00625F2C"/>
    <w:rsid w:val="0063013D"/>
    <w:rsid w:val="00641ABE"/>
    <w:rsid w:val="00644A42"/>
    <w:rsid w:val="006610C3"/>
    <w:rsid w:val="006618E9"/>
    <w:rsid w:val="006655CC"/>
    <w:rsid w:val="0066603B"/>
    <w:rsid w:val="00667399"/>
    <w:rsid w:val="00675A9D"/>
    <w:rsid w:val="0068194B"/>
    <w:rsid w:val="0069056F"/>
    <w:rsid w:val="00690953"/>
    <w:rsid w:val="00692703"/>
    <w:rsid w:val="006A0CB9"/>
    <w:rsid w:val="006A1962"/>
    <w:rsid w:val="006B00FB"/>
    <w:rsid w:val="006B07A8"/>
    <w:rsid w:val="006B5D48"/>
    <w:rsid w:val="006B7D7B"/>
    <w:rsid w:val="006C1A5E"/>
    <w:rsid w:val="006C482A"/>
    <w:rsid w:val="006D2D26"/>
    <w:rsid w:val="006D6C64"/>
    <w:rsid w:val="006E1507"/>
    <w:rsid w:val="00702ED7"/>
    <w:rsid w:val="007076A6"/>
    <w:rsid w:val="00711B84"/>
    <w:rsid w:val="00712D8B"/>
    <w:rsid w:val="00713947"/>
    <w:rsid w:val="00720D35"/>
    <w:rsid w:val="00726716"/>
    <w:rsid w:val="007273B7"/>
    <w:rsid w:val="00733E0A"/>
    <w:rsid w:val="00737051"/>
    <w:rsid w:val="0074403D"/>
    <w:rsid w:val="00746D44"/>
    <w:rsid w:val="00750038"/>
    <w:rsid w:val="007538DC"/>
    <w:rsid w:val="00755F16"/>
    <w:rsid w:val="00757803"/>
    <w:rsid w:val="0076062B"/>
    <w:rsid w:val="007638BC"/>
    <w:rsid w:val="007707D3"/>
    <w:rsid w:val="0078047C"/>
    <w:rsid w:val="0079206B"/>
    <w:rsid w:val="00796076"/>
    <w:rsid w:val="007B71B1"/>
    <w:rsid w:val="007C0566"/>
    <w:rsid w:val="007C2895"/>
    <w:rsid w:val="007C606B"/>
    <w:rsid w:val="007D4152"/>
    <w:rsid w:val="007E0CFA"/>
    <w:rsid w:val="007E6A61"/>
    <w:rsid w:val="00801140"/>
    <w:rsid w:val="00803404"/>
    <w:rsid w:val="00804012"/>
    <w:rsid w:val="008223E2"/>
    <w:rsid w:val="008232F0"/>
    <w:rsid w:val="00834955"/>
    <w:rsid w:val="008355B8"/>
    <w:rsid w:val="008440DF"/>
    <w:rsid w:val="008446C9"/>
    <w:rsid w:val="00855B59"/>
    <w:rsid w:val="00860461"/>
    <w:rsid w:val="0086487C"/>
    <w:rsid w:val="00870B20"/>
    <w:rsid w:val="00872232"/>
    <w:rsid w:val="0087352D"/>
    <w:rsid w:val="008829F8"/>
    <w:rsid w:val="00885897"/>
    <w:rsid w:val="008A2186"/>
    <w:rsid w:val="008A6391"/>
    <w:rsid w:val="008A6538"/>
    <w:rsid w:val="008B468B"/>
    <w:rsid w:val="008C619D"/>
    <w:rsid w:val="008C7056"/>
    <w:rsid w:val="008D7227"/>
    <w:rsid w:val="008E35F7"/>
    <w:rsid w:val="008E7113"/>
    <w:rsid w:val="008F3B14"/>
    <w:rsid w:val="00901899"/>
    <w:rsid w:val="0090344B"/>
    <w:rsid w:val="0090483F"/>
    <w:rsid w:val="009048CD"/>
    <w:rsid w:val="00905715"/>
    <w:rsid w:val="0090691E"/>
    <w:rsid w:val="00907779"/>
    <w:rsid w:val="0091321E"/>
    <w:rsid w:val="00913946"/>
    <w:rsid w:val="00915A84"/>
    <w:rsid w:val="0091635D"/>
    <w:rsid w:val="0092726B"/>
    <w:rsid w:val="00927B71"/>
    <w:rsid w:val="009361BA"/>
    <w:rsid w:val="00942B71"/>
    <w:rsid w:val="00944F78"/>
    <w:rsid w:val="00946499"/>
    <w:rsid w:val="009510E7"/>
    <w:rsid w:val="00952C89"/>
    <w:rsid w:val="009550E7"/>
    <w:rsid w:val="009571D8"/>
    <w:rsid w:val="009650EA"/>
    <w:rsid w:val="00966807"/>
    <w:rsid w:val="0097790C"/>
    <w:rsid w:val="00981D79"/>
    <w:rsid w:val="00983C81"/>
    <w:rsid w:val="0098506E"/>
    <w:rsid w:val="00990744"/>
    <w:rsid w:val="009A0EBF"/>
    <w:rsid w:val="009A44CE"/>
    <w:rsid w:val="009A62B8"/>
    <w:rsid w:val="009C4DFC"/>
    <w:rsid w:val="009D3619"/>
    <w:rsid w:val="009D44F8"/>
    <w:rsid w:val="009E2329"/>
    <w:rsid w:val="009E2BAE"/>
    <w:rsid w:val="009E3160"/>
    <w:rsid w:val="009F220C"/>
    <w:rsid w:val="009F3B05"/>
    <w:rsid w:val="009F4931"/>
    <w:rsid w:val="009F6B58"/>
    <w:rsid w:val="00A00FD0"/>
    <w:rsid w:val="00A1003F"/>
    <w:rsid w:val="00A14534"/>
    <w:rsid w:val="00A16DAA"/>
    <w:rsid w:val="00A20F40"/>
    <w:rsid w:val="00A24162"/>
    <w:rsid w:val="00A25023"/>
    <w:rsid w:val="00A25E9B"/>
    <w:rsid w:val="00A270EA"/>
    <w:rsid w:val="00A33878"/>
    <w:rsid w:val="00A34BA2"/>
    <w:rsid w:val="00A36F27"/>
    <w:rsid w:val="00A42E32"/>
    <w:rsid w:val="00A46E63"/>
    <w:rsid w:val="00A479B8"/>
    <w:rsid w:val="00A51DC5"/>
    <w:rsid w:val="00A53DE1"/>
    <w:rsid w:val="00A615E1"/>
    <w:rsid w:val="00A6354F"/>
    <w:rsid w:val="00A70DC8"/>
    <w:rsid w:val="00A755E8"/>
    <w:rsid w:val="00A80074"/>
    <w:rsid w:val="00A87CC9"/>
    <w:rsid w:val="00A93A5D"/>
    <w:rsid w:val="00AB32F8"/>
    <w:rsid w:val="00AB610B"/>
    <w:rsid w:val="00AC23C9"/>
    <w:rsid w:val="00AC7C3A"/>
    <w:rsid w:val="00AD360E"/>
    <w:rsid w:val="00AD40FB"/>
    <w:rsid w:val="00AD782D"/>
    <w:rsid w:val="00AE7650"/>
    <w:rsid w:val="00AF3D84"/>
    <w:rsid w:val="00B02D3C"/>
    <w:rsid w:val="00B10EBE"/>
    <w:rsid w:val="00B131B3"/>
    <w:rsid w:val="00B20901"/>
    <w:rsid w:val="00B236F1"/>
    <w:rsid w:val="00B2504A"/>
    <w:rsid w:val="00B274E5"/>
    <w:rsid w:val="00B46D35"/>
    <w:rsid w:val="00B508F6"/>
    <w:rsid w:val="00B50F99"/>
    <w:rsid w:val="00B51D1B"/>
    <w:rsid w:val="00B53273"/>
    <w:rsid w:val="00B540F4"/>
    <w:rsid w:val="00B56DB3"/>
    <w:rsid w:val="00B60FD0"/>
    <w:rsid w:val="00B61C75"/>
    <w:rsid w:val="00B622DF"/>
    <w:rsid w:val="00B6332A"/>
    <w:rsid w:val="00B81760"/>
    <w:rsid w:val="00B82E42"/>
    <w:rsid w:val="00B8494C"/>
    <w:rsid w:val="00B91A61"/>
    <w:rsid w:val="00B951E9"/>
    <w:rsid w:val="00BA0B10"/>
    <w:rsid w:val="00BA1546"/>
    <w:rsid w:val="00BB4E51"/>
    <w:rsid w:val="00BB62B7"/>
    <w:rsid w:val="00BC5187"/>
    <w:rsid w:val="00BD431F"/>
    <w:rsid w:val="00BE423E"/>
    <w:rsid w:val="00BF61AC"/>
    <w:rsid w:val="00C201C8"/>
    <w:rsid w:val="00C24B95"/>
    <w:rsid w:val="00C35B5A"/>
    <w:rsid w:val="00C44362"/>
    <w:rsid w:val="00C47FA6"/>
    <w:rsid w:val="00C57FC6"/>
    <w:rsid w:val="00C66A7D"/>
    <w:rsid w:val="00C779DA"/>
    <w:rsid w:val="00C814F7"/>
    <w:rsid w:val="00C81886"/>
    <w:rsid w:val="00C82BE3"/>
    <w:rsid w:val="00C87BA5"/>
    <w:rsid w:val="00CA1A83"/>
    <w:rsid w:val="00CA4B4D"/>
    <w:rsid w:val="00CA674D"/>
    <w:rsid w:val="00CB35C3"/>
    <w:rsid w:val="00CB75D8"/>
    <w:rsid w:val="00CD323D"/>
    <w:rsid w:val="00CD4D52"/>
    <w:rsid w:val="00CE4030"/>
    <w:rsid w:val="00CE64B3"/>
    <w:rsid w:val="00CF1A49"/>
    <w:rsid w:val="00CF3668"/>
    <w:rsid w:val="00D0630C"/>
    <w:rsid w:val="00D06451"/>
    <w:rsid w:val="00D243A9"/>
    <w:rsid w:val="00D305E5"/>
    <w:rsid w:val="00D34CC1"/>
    <w:rsid w:val="00D37CD3"/>
    <w:rsid w:val="00D409F4"/>
    <w:rsid w:val="00D40A36"/>
    <w:rsid w:val="00D559E0"/>
    <w:rsid w:val="00D66A52"/>
    <w:rsid w:val="00D66EFA"/>
    <w:rsid w:val="00D72A2D"/>
    <w:rsid w:val="00D846BD"/>
    <w:rsid w:val="00D875B7"/>
    <w:rsid w:val="00D9521A"/>
    <w:rsid w:val="00D953F7"/>
    <w:rsid w:val="00D970A3"/>
    <w:rsid w:val="00DA3914"/>
    <w:rsid w:val="00DA59AA"/>
    <w:rsid w:val="00DB18D6"/>
    <w:rsid w:val="00DB2008"/>
    <w:rsid w:val="00DB3CF6"/>
    <w:rsid w:val="00DB6915"/>
    <w:rsid w:val="00DB7E1E"/>
    <w:rsid w:val="00DC1B78"/>
    <w:rsid w:val="00DC2A2F"/>
    <w:rsid w:val="00DC600B"/>
    <w:rsid w:val="00DD1D96"/>
    <w:rsid w:val="00DD38B4"/>
    <w:rsid w:val="00DE0FAA"/>
    <w:rsid w:val="00DE136D"/>
    <w:rsid w:val="00DE6534"/>
    <w:rsid w:val="00DF4D6C"/>
    <w:rsid w:val="00E001C3"/>
    <w:rsid w:val="00E01923"/>
    <w:rsid w:val="00E14498"/>
    <w:rsid w:val="00E16467"/>
    <w:rsid w:val="00E2397A"/>
    <w:rsid w:val="00E254DB"/>
    <w:rsid w:val="00E2689B"/>
    <w:rsid w:val="00E300FC"/>
    <w:rsid w:val="00E30647"/>
    <w:rsid w:val="00E32074"/>
    <w:rsid w:val="00E3266E"/>
    <w:rsid w:val="00E33924"/>
    <w:rsid w:val="00E362DB"/>
    <w:rsid w:val="00E44BEA"/>
    <w:rsid w:val="00E5632B"/>
    <w:rsid w:val="00E60B51"/>
    <w:rsid w:val="00E61693"/>
    <w:rsid w:val="00E65AFA"/>
    <w:rsid w:val="00E70240"/>
    <w:rsid w:val="00E71E6B"/>
    <w:rsid w:val="00E73B0A"/>
    <w:rsid w:val="00E7507D"/>
    <w:rsid w:val="00E81CC5"/>
    <w:rsid w:val="00E83C62"/>
    <w:rsid w:val="00E85A87"/>
    <w:rsid w:val="00E85B4A"/>
    <w:rsid w:val="00E90EF8"/>
    <w:rsid w:val="00E92620"/>
    <w:rsid w:val="00E9528E"/>
    <w:rsid w:val="00EA35A0"/>
    <w:rsid w:val="00EA5099"/>
    <w:rsid w:val="00EA72A4"/>
    <w:rsid w:val="00EB19A7"/>
    <w:rsid w:val="00EB4F29"/>
    <w:rsid w:val="00EC1351"/>
    <w:rsid w:val="00EC4219"/>
    <w:rsid w:val="00EC4CBF"/>
    <w:rsid w:val="00EE2CA8"/>
    <w:rsid w:val="00EE4E8F"/>
    <w:rsid w:val="00EF17E8"/>
    <w:rsid w:val="00EF51D9"/>
    <w:rsid w:val="00EF56A5"/>
    <w:rsid w:val="00F05E15"/>
    <w:rsid w:val="00F10F30"/>
    <w:rsid w:val="00F130DD"/>
    <w:rsid w:val="00F24884"/>
    <w:rsid w:val="00F34210"/>
    <w:rsid w:val="00F36D79"/>
    <w:rsid w:val="00F476C4"/>
    <w:rsid w:val="00F528D7"/>
    <w:rsid w:val="00F54735"/>
    <w:rsid w:val="00F61DF9"/>
    <w:rsid w:val="00F63A2A"/>
    <w:rsid w:val="00F64A65"/>
    <w:rsid w:val="00F7342A"/>
    <w:rsid w:val="00F80DD3"/>
    <w:rsid w:val="00F81960"/>
    <w:rsid w:val="00F8769D"/>
    <w:rsid w:val="00F9350C"/>
    <w:rsid w:val="00F94EB5"/>
    <w:rsid w:val="00F9624D"/>
    <w:rsid w:val="00F970E1"/>
    <w:rsid w:val="00FA783B"/>
    <w:rsid w:val="00FB31C1"/>
    <w:rsid w:val="00FB58F2"/>
    <w:rsid w:val="00FB65B9"/>
    <w:rsid w:val="00FC2BD4"/>
    <w:rsid w:val="00FC6AEA"/>
    <w:rsid w:val="00FC7AD8"/>
    <w:rsid w:val="00FD3D13"/>
    <w:rsid w:val="00FE55A2"/>
    <w:rsid w:val="00FE5E7C"/>
    <w:rsid w:val="00FF0113"/>
    <w:rsid w:val="00FF3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F0250"/>
  <w15:chartTrackingRefBased/>
  <w15:docId w15:val="{BDB407DA-1FE4-4A68-953D-9B2549A86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480328">
      <w:bodyDiv w:val="1"/>
      <w:marLeft w:val="0"/>
      <w:marRight w:val="0"/>
      <w:marTop w:val="0"/>
      <w:marBottom w:val="0"/>
      <w:divBdr>
        <w:top w:val="none" w:sz="0" w:space="0" w:color="auto"/>
        <w:left w:val="none" w:sz="0" w:space="0" w:color="auto"/>
        <w:bottom w:val="none" w:sz="0" w:space="0" w:color="auto"/>
        <w:right w:val="none" w:sz="0" w:space="0" w:color="auto"/>
      </w:divBdr>
    </w:div>
    <w:div w:id="136389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CC18875030F4C4387ED85581D7717CD"/>
        <w:category>
          <w:name w:val="General"/>
          <w:gallery w:val="placeholder"/>
        </w:category>
        <w:types>
          <w:type w:val="bbPlcHdr"/>
        </w:types>
        <w:behaviors>
          <w:behavior w:val="content"/>
        </w:behaviors>
        <w:guid w:val="{B2A23A2C-92C4-419D-A778-CE89C546B8C4}"/>
      </w:docPartPr>
      <w:docPartBody>
        <w:p w:rsidR="00B06909" w:rsidRDefault="00B26A81" w:rsidP="00B26A81">
          <w:pPr>
            <w:pStyle w:val="5CC18875030F4C4387ED85581D7717CD"/>
          </w:pPr>
          <w:r w:rsidRPr="00CF1A49">
            <w:t>Education</w:t>
          </w:r>
        </w:p>
      </w:docPartBody>
    </w:docPart>
    <w:docPart>
      <w:docPartPr>
        <w:name w:val="9E9DBE2A098541D09472F0D951C5FD78"/>
        <w:category>
          <w:name w:val="General"/>
          <w:gallery w:val="placeholder"/>
        </w:category>
        <w:types>
          <w:type w:val="bbPlcHdr"/>
        </w:types>
        <w:behaviors>
          <w:behavior w:val="content"/>
        </w:behaviors>
        <w:guid w:val="{FCEA6DC1-CFE1-4D73-976A-E5AD6582E71A}"/>
      </w:docPartPr>
      <w:docPartBody>
        <w:p w:rsidR="007A2B19" w:rsidRDefault="00736021" w:rsidP="00736021">
          <w:pPr>
            <w:pStyle w:val="9E9DBE2A098541D09472F0D951C5FD78"/>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A81"/>
    <w:rsid w:val="001A51E1"/>
    <w:rsid w:val="002A2D99"/>
    <w:rsid w:val="00503730"/>
    <w:rsid w:val="006F4577"/>
    <w:rsid w:val="00736021"/>
    <w:rsid w:val="007A2B19"/>
    <w:rsid w:val="009170E7"/>
    <w:rsid w:val="00A12152"/>
    <w:rsid w:val="00B06909"/>
    <w:rsid w:val="00B2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sid w:val="00B26A81"/>
    <w:rPr>
      <w:b/>
      <w:caps w:val="0"/>
      <w:smallCaps/>
      <w:color w:val="595959" w:themeColor="text1" w:themeTint="A6"/>
    </w:rPr>
  </w:style>
  <w:style w:type="paragraph" w:customStyle="1" w:styleId="5CC18875030F4C4387ED85581D7717CD">
    <w:name w:val="5CC18875030F4C4387ED85581D7717CD"/>
    <w:rsid w:val="00B26A81"/>
  </w:style>
  <w:style w:type="paragraph" w:customStyle="1" w:styleId="9E9DBE2A098541D09472F0D951C5FD78">
    <w:name w:val="9E9DBE2A098541D09472F0D951C5FD78"/>
    <w:rsid w:val="007360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Template>
  <TotalTime>205</TotalTime>
  <Pages>6</Pages>
  <Words>1575</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dc:creator>
  <cp:keywords/>
  <dc:description/>
  <cp:lastModifiedBy>Hugo Mainguy</cp:lastModifiedBy>
  <cp:revision>124</cp:revision>
  <dcterms:created xsi:type="dcterms:W3CDTF">2020-11-16T00:08:00Z</dcterms:created>
  <dcterms:modified xsi:type="dcterms:W3CDTF">2024-04-28T01:16:00Z</dcterms:modified>
  <cp:category/>
</cp:coreProperties>
</file>